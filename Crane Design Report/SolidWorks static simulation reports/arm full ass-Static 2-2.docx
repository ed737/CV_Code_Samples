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22D234E9" w14:textId="77777777" w:rsidTr="00A43A5B">
        <w:trPr>
          <w:cantSplit/>
          <w:trHeight w:val="4488"/>
        </w:trPr>
        <w:tc>
          <w:tcPr>
            <w:tcW w:w="6285" w:type="dxa"/>
          </w:tcPr>
          <w:p w14:paraId="37175ED6" w14:textId="77777777" w:rsidR="00F448BC" w:rsidRDefault="00BE5CA2" w:rsidP="00A43A5B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4FBDCDA3" wp14:editId="3F86D7E2">
                  <wp:extent cx="3853815" cy="156654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56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07A47937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169E16FB" w14:textId="77777777" w:rsidR="00B77317" w:rsidRPr="00CD1539" w:rsidRDefault="00BE5CA2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</w:t>
                  </w:r>
                  <w:proofErr w:type="gram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arm</w:t>
                  </w:r>
                  <w:proofErr w:type="gramEnd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full ass</w:t>
                  </w:r>
                </w:p>
                <w:p w14:paraId="49E4497D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55E423FD" w14:textId="77777777" w:rsidR="00B77317" w:rsidRPr="00CD1539" w:rsidRDefault="00BE5CA2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Tuesday, 21 May 2019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Edward Munns</w:t>
                  </w:r>
                </w:p>
                <w:p w14:paraId="2C458A1C" w14:textId="77777777" w:rsidR="00B77317" w:rsidRPr="00CD1539" w:rsidRDefault="00BE5CA2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2</w:t>
                  </w:r>
                </w:p>
                <w:p w14:paraId="02D02EEA" w14:textId="77777777" w:rsidR="00B77317" w:rsidRPr="006A441F" w:rsidRDefault="00BE5CA2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0BA948DD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4BCADAEB" w14:textId="77777777" w:rsidR="00B77317" w:rsidRDefault="00BE5CA2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6931A5CE" w14:textId="62D4B326" w:rsidR="00BE5CA2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9294983" w:history="1">
                        <w:r w:rsidR="00BE5CA2" w:rsidRPr="00A52588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BE5CA2">
                          <w:rPr>
                            <w:noProof/>
                            <w:webHidden/>
                          </w:rPr>
                          <w:tab/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E5CA2">
                          <w:rPr>
                            <w:noProof/>
                            <w:webHidden/>
                          </w:rPr>
                          <w:instrText xml:space="preserve"> PAGEREF _Toc9294983 \h </w:instrText>
                        </w:r>
                        <w:r w:rsidR="00BE5CA2">
                          <w:rPr>
                            <w:noProof/>
                            <w:webHidden/>
                          </w:rPr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E5CA2">
                          <w:rPr>
                            <w:noProof/>
                            <w:webHidden/>
                          </w:rPr>
                          <w:t>1</w:t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0B2BAAF" w14:textId="72DFFE73" w:rsidR="00BE5CA2" w:rsidRDefault="00150AE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9294984" w:history="1">
                        <w:r w:rsidR="00BE5CA2" w:rsidRPr="00A52588">
                          <w:rPr>
                            <w:rStyle w:val="Hyperlink"/>
                            <w:noProof/>
                          </w:rPr>
                          <w:t>Assumptions</w:t>
                        </w:r>
                        <w:r w:rsidR="00BE5CA2">
                          <w:rPr>
                            <w:noProof/>
                            <w:webHidden/>
                          </w:rPr>
                          <w:tab/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E5CA2">
                          <w:rPr>
                            <w:noProof/>
                            <w:webHidden/>
                          </w:rPr>
                          <w:instrText xml:space="preserve"> PAGEREF _Toc9294984 \h </w:instrText>
                        </w:r>
                        <w:r w:rsidR="00BE5CA2">
                          <w:rPr>
                            <w:noProof/>
                            <w:webHidden/>
                          </w:rPr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E5CA2">
                          <w:rPr>
                            <w:noProof/>
                            <w:webHidden/>
                          </w:rPr>
                          <w:t>2</w:t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3B0A629" w14:textId="2171552E" w:rsidR="00BE5CA2" w:rsidRDefault="00150AE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9294985" w:history="1">
                        <w:r w:rsidR="00BE5CA2" w:rsidRPr="00A52588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 w:rsidR="00BE5CA2">
                          <w:rPr>
                            <w:noProof/>
                            <w:webHidden/>
                          </w:rPr>
                          <w:tab/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E5CA2">
                          <w:rPr>
                            <w:noProof/>
                            <w:webHidden/>
                          </w:rPr>
                          <w:instrText xml:space="preserve"> PAGEREF _Toc9294985 \h </w:instrText>
                        </w:r>
                        <w:r w:rsidR="00BE5CA2">
                          <w:rPr>
                            <w:noProof/>
                            <w:webHidden/>
                          </w:rPr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E5CA2">
                          <w:rPr>
                            <w:noProof/>
                            <w:webHidden/>
                          </w:rPr>
                          <w:t>2</w:t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AE363E3" w14:textId="06E31180" w:rsidR="00BE5CA2" w:rsidRDefault="00150AE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9294986" w:history="1">
                        <w:r w:rsidR="00BE5CA2" w:rsidRPr="00A52588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 w:rsidR="00BE5CA2">
                          <w:rPr>
                            <w:noProof/>
                            <w:webHidden/>
                          </w:rPr>
                          <w:tab/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E5CA2">
                          <w:rPr>
                            <w:noProof/>
                            <w:webHidden/>
                          </w:rPr>
                          <w:instrText xml:space="preserve"> PAGEREF _Toc9294986 \h </w:instrText>
                        </w:r>
                        <w:r w:rsidR="00BE5CA2">
                          <w:rPr>
                            <w:noProof/>
                            <w:webHidden/>
                          </w:rPr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E5CA2">
                          <w:rPr>
                            <w:noProof/>
                            <w:webHidden/>
                          </w:rPr>
                          <w:t>4</w:t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07BD202" w14:textId="65593779" w:rsidR="00BE5CA2" w:rsidRDefault="00150AE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9294987" w:history="1">
                        <w:r w:rsidR="00BE5CA2" w:rsidRPr="00A52588">
                          <w:rPr>
                            <w:rStyle w:val="Hyperlink"/>
                            <w:noProof/>
                          </w:rPr>
                          <w:t>Units</w:t>
                        </w:r>
                        <w:r w:rsidR="00BE5CA2">
                          <w:rPr>
                            <w:noProof/>
                            <w:webHidden/>
                          </w:rPr>
                          <w:tab/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E5CA2">
                          <w:rPr>
                            <w:noProof/>
                            <w:webHidden/>
                          </w:rPr>
                          <w:instrText xml:space="preserve"> PAGEREF _Toc9294987 \h </w:instrText>
                        </w:r>
                        <w:r w:rsidR="00BE5CA2">
                          <w:rPr>
                            <w:noProof/>
                            <w:webHidden/>
                          </w:rPr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E5CA2">
                          <w:rPr>
                            <w:noProof/>
                            <w:webHidden/>
                          </w:rPr>
                          <w:t>4</w:t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93468B2" w14:textId="21E4B3DC" w:rsidR="00BE5CA2" w:rsidRDefault="00150AE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9294988" w:history="1">
                        <w:r w:rsidR="00BE5CA2" w:rsidRPr="00A52588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 w:rsidR="00BE5CA2">
                          <w:rPr>
                            <w:noProof/>
                            <w:webHidden/>
                          </w:rPr>
                          <w:tab/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E5CA2">
                          <w:rPr>
                            <w:noProof/>
                            <w:webHidden/>
                          </w:rPr>
                          <w:instrText xml:space="preserve"> PAGEREF _Toc9294988 \h </w:instrText>
                        </w:r>
                        <w:r w:rsidR="00BE5CA2">
                          <w:rPr>
                            <w:noProof/>
                            <w:webHidden/>
                          </w:rPr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E5CA2">
                          <w:rPr>
                            <w:noProof/>
                            <w:webHidden/>
                          </w:rPr>
                          <w:t>5</w:t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AA169EE" w14:textId="4B333849" w:rsidR="00BE5CA2" w:rsidRDefault="00150AE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9294989" w:history="1">
                        <w:r w:rsidR="00BE5CA2" w:rsidRPr="00A52588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 w:rsidR="00BE5CA2">
                          <w:rPr>
                            <w:noProof/>
                            <w:webHidden/>
                          </w:rPr>
                          <w:tab/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E5CA2">
                          <w:rPr>
                            <w:noProof/>
                            <w:webHidden/>
                          </w:rPr>
                          <w:instrText xml:space="preserve"> PAGEREF _Toc9294989 \h </w:instrText>
                        </w:r>
                        <w:r w:rsidR="00BE5CA2">
                          <w:rPr>
                            <w:noProof/>
                            <w:webHidden/>
                          </w:rPr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E5CA2">
                          <w:rPr>
                            <w:noProof/>
                            <w:webHidden/>
                          </w:rPr>
                          <w:t>6</w:t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D698D34" w14:textId="724EBD9A" w:rsidR="00BE5CA2" w:rsidRDefault="00150AE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9294990" w:history="1">
                        <w:r w:rsidR="00BE5CA2" w:rsidRPr="00A52588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 w:rsidR="00BE5CA2">
                          <w:rPr>
                            <w:noProof/>
                            <w:webHidden/>
                          </w:rPr>
                          <w:tab/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E5CA2">
                          <w:rPr>
                            <w:noProof/>
                            <w:webHidden/>
                          </w:rPr>
                          <w:instrText xml:space="preserve"> PAGEREF _Toc9294990 \h </w:instrText>
                        </w:r>
                        <w:r w:rsidR="00BE5CA2">
                          <w:rPr>
                            <w:noProof/>
                            <w:webHidden/>
                          </w:rPr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E5CA2">
                          <w:rPr>
                            <w:noProof/>
                            <w:webHidden/>
                          </w:rPr>
                          <w:t>6</w:t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55AD125" w14:textId="66DAA9ED" w:rsidR="00BE5CA2" w:rsidRDefault="00150AE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9294991" w:history="1">
                        <w:r w:rsidR="00BE5CA2" w:rsidRPr="00A52588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 w:rsidR="00BE5CA2">
                          <w:rPr>
                            <w:noProof/>
                            <w:webHidden/>
                          </w:rPr>
                          <w:tab/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E5CA2">
                          <w:rPr>
                            <w:noProof/>
                            <w:webHidden/>
                          </w:rPr>
                          <w:instrText xml:space="preserve"> PAGEREF _Toc9294991 \h </w:instrText>
                        </w:r>
                        <w:r w:rsidR="00BE5CA2">
                          <w:rPr>
                            <w:noProof/>
                            <w:webHidden/>
                          </w:rPr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E5CA2">
                          <w:rPr>
                            <w:noProof/>
                            <w:webHidden/>
                          </w:rPr>
                          <w:t>7</w:t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8163655" w14:textId="5354C1BF" w:rsidR="00BE5CA2" w:rsidRDefault="00150AE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9294992" w:history="1">
                        <w:r w:rsidR="00BE5CA2" w:rsidRPr="00A52588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 w:rsidR="00BE5CA2">
                          <w:rPr>
                            <w:noProof/>
                            <w:webHidden/>
                          </w:rPr>
                          <w:tab/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E5CA2">
                          <w:rPr>
                            <w:noProof/>
                            <w:webHidden/>
                          </w:rPr>
                          <w:instrText xml:space="preserve"> PAGEREF _Toc9294992 \h </w:instrText>
                        </w:r>
                        <w:r w:rsidR="00BE5CA2">
                          <w:rPr>
                            <w:noProof/>
                            <w:webHidden/>
                          </w:rPr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E5CA2">
                          <w:rPr>
                            <w:noProof/>
                            <w:webHidden/>
                          </w:rPr>
                          <w:t>8</w:t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72F3611" w14:textId="610CAF80" w:rsidR="00BE5CA2" w:rsidRDefault="00150AE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9294993" w:history="1">
                        <w:r w:rsidR="00BE5CA2" w:rsidRPr="00A52588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 w:rsidR="00BE5CA2">
                          <w:rPr>
                            <w:noProof/>
                            <w:webHidden/>
                          </w:rPr>
                          <w:tab/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E5CA2">
                          <w:rPr>
                            <w:noProof/>
                            <w:webHidden/>
                          </w:rPr>
                          <w:instrText xml:space="preserve"> PAGEREF _Toc9294993 \h </w:instrText>
                        </w:r>
                        <w:r w:rsidR="00BE5CA2">
                          <w:rPr>
                            <w:noProof/>
                            <w:webHidden/>
                          </w:rPr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E5CA2">
                          <w:rPr>
                            <w:noProof/>
                            <w:webHidden/>
                          </w:rPr>
                          <w:t>9</w:t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93A0631" w14:textId="121BF6D6" w:rsidR="00BE5CA2" w:rsidRDefault="00150AE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9294994" w:history="1">
                        <w:r w:rsidR="00BE5CA2" w:rsidRPr="00A52588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 w:rsidR="00BE5CA2">
                          <w:rPr>
                            <w:noProof/>
                            <w:webHidden/>
                          </w:rPr>
                          <w:tab/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E5CA2">
                          <w:rPr>
                            <w:noProof/>
                            <w:webHidden/>
                          </w:rPr>
                          <w:instrText xml:space="preserve"> PAGEREF _Toc9294994 \h </w:instrText>
                        </w:r>
                        <w:r w:rsidR="00BE5CA2">
                          <w:rPr>
                            <w:noProof/>
                            <w:webHidden/>
                          </w:rPr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E5CA2">
                          <w:rPr>
                            <w:noProof/>
                            <w:webHidden/>
                          </w:rPr>
                          <w:t>9</w:t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20C3B5F" w14:textId="40D30D52" w:rsidR="00BE5CA2" w:rsidRDefault="00150AE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9294995" w:history="1">
                        <w:r w:rsidR="00BE5CA2" w:rsidRPr="00A52588">
                          <w:rPr>
                            <w:rStyle w:val="Hyperlink"/>
                            <w:noProof/>
                          </w:rPr>
                          <w:t>Beams</w:t>
                        </w:r>
                        <w:r w:rsidR="00BE5CA2">
                          <w:rPr>
                            <w:noProof/>
                            <w:webHidden/>
                          </w:rPr>
                          <w:tab/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E5CA2">
                          <w:rPr>
                            <w:noProof/>
                            <w:webHidden/>
                          </w:rPr>
                          <w:instrText xml:space="preserve"> PAGEREF _Toc9294995 \h </w:instrText>
                        </w:r>
                        <w:r w:rsidR="00BE5CA2">
                          <w:rPr>
                            <w:noProof/>
                            <w:webHidden/>
                          </w:rPr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E5CA2">
                          <w:rPr>
                            <w:noProof/>
                            <w:webHidden/>
                          </w:rPr>
                          <w:t>9</w:t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A4EA6D9" w14:textId="1DB6BCE1" w:rsidR="00BE5CA2" w:rsidRDefault="00150AE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9294996" w:history="1">
                        <w:r w:rsidR="00BE5CA2" w:rsidRPr="00A52588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 w:rsidR="00BE5CA2">
                          <w:rPr>
                            <w:noProof/>
                            <w:webHidden/>
                          </w:rPr>
                          <w:tab/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E5CA2">
                          <w:rPr>
                            <w:noProof/>
                            <w:webHidden/>
                          </w:rPr>
                          <w:instrText xml:space="preserve"> PAGEREF _Toc9294996 \h </w:instrText>
                        </w:r>
                        <w:r w:rsidR="00BE5CA2">
                          <w:rPr>
                            <w:noProof/>
                            <w:webHidden/>
                          </w:rPr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E5CA2">
                          <w:rPr>
                            <w:noProof/>
                            <w:webHidden/>
                          </w:rPr>
                          <w:t>10</w:t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6638590" w14:textId="0AE67188" w:rsidR="00BE5CA2" w:rsidRDefault="00150AE5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9294997" w:history="1">
                        <w:r w:rsidR="00BE5CA2" w:rsidRPr="00A52588">
                          <w:rPr>
                            <w:rStyle w:val="Hyperlink"/>
                            <w:noProof/>
                          </w:rPr>
                          <w:t>Conclusion</w:t>
                        </w:r>
                        <w:r w:rsidR="00BE5CA2">
                          <w:rPr>
                            <w:noProof/>
                            <w:webHidden/>
                          </w:rPr>
                          <w:tab/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E5CA2">
                          <w:rPr>
                            <w:noProof/>
                            <w:webHidden/>
                          </w:rPr>
                          <w:instrText xml:space="preserve"> PAGEREF _Toc9294997 \h </w:instrText>
                        </w:r>
                        <w:r w:rsidR="00BE5CA2">
                          <w:rPr>
                            <w:noProof/>
                            <w:webHidden/>
                          </w:rPr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E5CA2">
                          <w:rPr>
                            <w:noProof/>
                            <w:webHidden/>
                          </w:rPr>
                          <w:t>12</w:t>
                        </w:r>
                        <w:r w:rsidR="00BE5CA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03D5316" w14:textId="0D6EA80D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785CFFE7" w14:textId="77777777" w:rsidR="00F448BC" w:rsidRDefault="00F448BC" w:rsidP="00A5373F"/>
        </w:tc>
      </w:tr>
      <w:tr w:rsidR="00F448BC" w14:paraId="092B909B" w14:textId="77777777" w:rsidTr="00BE081A">
        <w:trPr>
          <w:cantSplit/>
          <w:trHeight w:val="3924"/>
        </w:trPr>
        <w:tc>
          <w:tcPr>
            <w:tcW w:w="6285" w:type="dxa"/>
          </w:tcPr>
          <w:p w14:paraId="75448903" w14:textId="77777777" w:rsidR="00C27B5D" w:rsidRDefault="00BE5CA2" w:rsidP="00C27B5D">
            <w:pPr>
              <w:pStyle w:val="Heading1"/>
              <w:outlineLvl w:val="0"/>
            </w:pPr>
            <w:bookmarkStart w:id="1" w:name="_Toc9294983"/>
            <w:r>
              <w:t>Description</w:t>
            </w:r>
            <w:bookmarkEnd w:id="1"/>
          </w:p>
          <w:p w14:paraId="61492509" w14:textId="77777777" w:rsidR="00F448BC" w:rsidRPr="00E65D6E" w:rsidRDefault="00BE5CA2" w:rsidP="00FF408C">
            <w:r>
              <w:t>No Data</w:t>
            </w:r>
          </w:p>
        </w:tc>
        <w:tc>
          <w:tcPr>
            <w:tcW w:w="4713" w:type="dxa"/>
            <w:vMerge/>
          </w:tcPr>
          <w:p w14:paraId="4E1EA84E" w14:textId="77777777" w:rsidR="00F448BC" w:rsidRPr="00A33AA4" w:rsidRDefault="00F448BC" w:rsidP="00840CC7">
            <w:pPr>
              <w:pStyle w:val="TOC3"/>
            </w:pPr>
          </w:p>
        </w:tc>
      </w:tr>
    </w:tbl>
    <w:p w14:paraId="67573CBC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2DA515B0" w14:textId="77777777" w:rsidTr="00DD03CF">
        <w:tc>
          <w:tcPr>
            <w:tcW w:w="11016" w:type="dxa"/>
          </w:tcPr>
          <w:p w14:paraId="18C1DB81" w14:textId="77777777" w:rsidR="00343025" w:rsidRDefault="00BE5CA2" w:rsidP="00343025">
            <w:pPr>
              <w:pStyle w:val="Heading1"/>
              <w:outlineLvl w:val="0"/>
            </w:pPr>
            <w:bookmarkStart w:id="2" w:name="_Toc9294984"/>
            <w:bookmarkStart w:id="3" w:name="_Toc243733140"/>
            <w:bookmarkStart w:id="4" w:name="_Toc245020107"/>
            <w:bookmarkStart w:id="5" w:name="_Toc245020139"/>
            <w:r>
              <w:lastRenderedPageBreak/>
              <w:t>Assumptions</w:t>
            </w:r>
            <w:bookmarkEnd w:id="2"/>
          </w:p>
          <w:p w14:paraId="600EAA38" w14:textId="77777777" w:rsidR="00A96F2C" w:rsidRDefault="00A96F2C" w:rsidP="00A96F2C"/>
        </w:tc>
      </w:tr>
    </w:tbl>
    <w:p w14:paraId="313DD7A1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54AFCA90" w14:textId="77777777" w:rsidTr="00ED5A01">
        <w:tc>
          <w:tcPr>
            <w:tcW w:w="11016" w:type="dxa"/>
          </w:tcPr>
          <w:p w14:paraId="2C861B66" w14:textId="77777777" w:rsidR="00FF408C" w:rsidRDefault="00BE5CA2" w:rsidP="00FF408C">
            <w:pPr>
              <w:pStyle w:val="Heading1"/>
              <w:outlineLvl w:val="0"/>
            </w:pPr>
            <w:bookmarkStart w:id="6" w:name="_Toc9294985"/>
            <w:r>
              <w:t>Model Information</w:t>
            </w:r>
            <w:bookmarkEnd w:id="6"/>
          </w:p>
          <w:p w14:paraId="2FD5DEB7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6C7429F5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04D6A6AB" w14:textId="77777777" w:rsidTr="00077EA0">
                    <w:tc>
                      <w:tcPr>
                        <w:tcW w:w="8640" w:type="dxa"/>
                      </w:tcPr>
                      <w:p w14:paraId="3ACDD0F9" w14:textId="77777777" w:rsidR="00077EA0" w:rsidRDefault="00BE5CA2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3314C1A2" wp14:editId="3E553719">
                              <wp:extent cx="5349240" cy="2449830"/>
                              <wp:effectExtent l="0" t="0" r="3810" b="762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449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9C4A92A" w14:textId="77777777" w:rsidR="00C16188" w:rsidRDefault="00BE5CA2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 full ass</w:t>
                  </w:r>
                </w:p>
                <w:p w14:paraId="489A8F31" w14:textId="77777777" w:rsidR="00C16188" w:rsidRDefault="00BE5CA2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5BF5C3F3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7A9011" w14:textId="77777777" w:rsidR="00C16188" w:rsidRPr="0044448A" w:rsidRDefault="00BE5CA2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34CE4D11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E6B3111" w14:textId="77777777" w:rsidR="00C16188" w:rsidRDefault="00BE5CA2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14659AD" w14:textId="77777777" w:rsidR="00C16188" w:rsidRDefault="00BE5CA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2EB2F78" w14:textId="77777777" w:rsidR="00C16188" w:rsidRDefault="00BE5CA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388DE8C" w14:textId="77777777" w:rsidR="00C16188" w:rsidRDefault="00BE5CA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BE5CA2" w14:paraId="6772A7D4" w14:textId="77777777" w:rsidTr="00F724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6F6575" w14:textId="77777777" w:rsidR="00BE5CA2" w:rsidRDefault="00BE5CA2" w:rsidP="00F724AF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Cut-Extrude1</w:t>
                  </w:r>
                </w:p>
                <w:p w14:paraId="71942300" w14:textId="77777777" w:rsidR="00BE5CA2" w:rsidRPr="0044448A" w:rsidRDefault="00BE5CA2" w:rsidP="00F724AF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0FAD9C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842832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Mass:2.58962 kg</w:t>
                  </w:r>
                </w:p>
                <w:p w14:paraId="0006B692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Volume:0.000329049 m^3</w:t>
                  </w:r>
                </w:p>
                <w:p w14:paraId="1C96BF8E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Density:7870 kg/m^3</w:t>
                  </w:r>
                </w:p>
                <w:p w14:paraId="5E3F6D1F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Weight:25.3782 N</w:t>
                  </w:r>
                </w:p>
                <w:p w14:paraId="424A3121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4B83EC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C:\Users\ed\Desktop\mech ass 3\arm.SLDPRT</w:t>
                  </w:r>
                </w:p>
                <w:p w14:paraId="7310D2C4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18 21:48:19 2019</w:t>
                  </w:r>
                </w:p>
              </w:tc>
            </w:tr>
            <w:tr w:rsidR="00BE5CA2" w14:paraId="2E2F3CC2" w14:textId="77777777" w:rsidTr="00F724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9D6F52" w14:textId="77777777" w:rsidR="00BE5CA2" w:rsidRDefault="00BE5CA2" w:rsidP="00F724AF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16C46792" w14:textId="77777777" w:rsidR="00BE5CA2" w:rsidRPr="0044448A" w:rsidRDefault="00BE5CA2" w:rsidP="00F724AF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C60A29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806A43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Mass:0.210657 kg</w:t>
                  </w:r>
                </w:p>
                <w:p w14:paraId="00795BFE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Volume:2.67671e-05 m^3</w:t>
                  </w:r>
                </w:p>
                <w:p w14:paraId="4ACAD5F9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Density:7870 kg/m^3</w:t>
                  </w:r>
                </w:p>
                <w:p w14:paraId="627F7BDC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Weight:2.06444 N</w:t>
                  </w:r>
                </w:p>
                <w:p w14:paraId="4FBF9A63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929E49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C:\Users\ed\Desktop\mech ass 3\arm cleat.SLDPRT</w:t>
                  </w:r>
                </w:p>
                <w:p w14:paraId="07CF1397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15 05:59:58 2019</w:t>
                  </w:r>
                </w:p>
              </w:tc>
            </w:tr>
            <w:tr w:rsidR="00BE5CA2" w14:paraId="3D8C2EAA" w14:textId="77777777" w:rsidTr="00F724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3A9B17" w14:textId="77777777" w:rsidR="00BE5CA2" w:rsidRDefault="00BE5CA2" w:rsidP="00F724AF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145CBF8A" w14:textId="77777777" w:rsidR="00BE5CA2" w:rsidRPr="0044448A" w:rsidRDefault="00BE5CA2" w:rsidP="00F724AF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2CC01D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D2EE1A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Mass:0.210657 kg</w:t>
                  </w:r>
                </w:p>
                <w:p w14:paraId="170545EC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Volume:2.67671e-05 m^3</w:t>
                  </w:r>
                </w:p>
                <w:p w14:paraId="4058267B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Density:7870 kg/m^3</w:t>
                  </w:r>
                </w:p>
                <w:p w14:paraId="10C91BEC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Weight:2.06444 N</w:t>
                  </w:r>
                </w:p>
                <w:p w14:paraId="0E40DB0B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1FF236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C:\Users\ed\Desktop\mech ass 3\arm cleat.SLDPRT</w:t>
                  </w:r>
                </w:p>
                <w:p w14:paraId="099BEAD2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15 05:59:58 2019</w:t>
                  </w:r>
                </w:p>
              </w:tc>
            </w:tr>
            <w:tr w:rsidR="00BE5CA2" w14:paraId="3C37F661" w14:textId="77777777" w:rsidTr="00F724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E70853" w14:textId="77777777" w:rsidR="00BE5CA2" w:rsidRDefault="00BE5CA2" w:rsidP="00F724AF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Cut-Extrude1</w:t>
                  </w:r>
                </w:p>
                <w:p w14:paraId="4B372674" w14:textId="77777777" w:rsidR="00BE5CA2" w:rsidRPr="0044448A" w:rsidRDefault="00BE5CA2" w:rsidP="00F724AF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CB02DD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39A025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Mass:2.58962 kg</w:t>
                  </w:r>
                </w:p>
                <w:p w14:paraId="0DC16657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Volume:0.000329049 m^3</w:t>
                  </w:r>
                </w:p>
                <w:p w14:paraId="4F7FC23D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Density:7870 kg/m^3</w:t>
                  </w:r>
                </w:p>
                <w:p w14:paraId="734B858F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Weight:25.3782 N</w:t>
                  </w:r>
                </w:p>
                <w:p w14:paraId="334FB244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76A329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C:\Users\ed\Desktop\mech ass 3\arm.SLDPRT</w:t>
                  </w:r>
                </w:p>
                <w:p w14:paraId="495E282C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18 21:48:19 2019</w:t>
                  </w:r>
                </w:p>
              </w:tc>
            </w:tr>
            <w:tr w:rsidR="00BE5CA2" w14:paraId="6D7A0B68" w14:textId="77777777" w:rsidTr="00F724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F3AB46" w14:textId="77777777" w:rsidR="00BE5CA2" w:rsidRDefault="00BE5CA2" w:rsidP="00F724AF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23FE7393" w14:textId="77777777" w:rsidR="00BE5CA2" w:rsidRPr="0044448A" w:rsidRDefault="00BE5CA2" w:rsidP="00F724AF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A48B64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8475FD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Mass:0.210657 kg</w:t>
                  </w:r>
                </w:p>
                <w:p w14:paraId="16AF2BBA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Volume:2.67671e-05 m^3</w:t>
                  </w:r>
                </w:p>
                <w:p w14:paraId="592D369E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Density:7870 kg/m^3</w:t>
                  </w:r>
                </w:p>
                <w:p w14:paraId="36952025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Weight:2.06444 N</w:t>
                  </w:r>
                </w:p>
                <w:p w14:paraId="11FEEFA1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3BB233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C:\Users\ed\Desktop\mech ass 3\arm cleat.SLDPRT</w:t>
                  </w:r>
                </w:p>
                <w:p w14:paraId="19305002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15 05:59:58 2019</w:t>
                  </w:r>
                </w:p>
              </w:tc>
            </w:tr>
            <w:tr w:rsidR="00BE5CA2" w14:paraId="36D8759A" w14:textId="77777777" w:rsidTr="00F724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1474D6" w14:textId="77777777" w:rsidR="00BE5CA2" w:rsidRDefault="00BE5CA2" w:rsidP="00F724AF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71D330D9" w14:textId="77777777" w:rsidR="00BE5CA2" w:rsidRPr="0044448A" w:rsidRDefault="00BE5CA2" w:rsidP="00F724AF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05DF74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5A5143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Mass:0.210657 kg</w:t>
                  </w:r>
                </w:p>
                <w:p w14:paraId="6DEC554C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Volume:2.67671e-05 m^3</w:t>
                  </w:r>
                </w:p>
                <w:p w14:paraId="1E913C46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Density:7870 kg/m^3</w:t>
                  </w:r>
                </w:p>
                <w:p w14:paraId="44C2000D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Weight:2.06444 N</w:t>
                  </w:r>
                </w:p>
                <w:p w14:paraId="6188DC85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80C670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C:\Users\ed\Desktop\mech ass 3\arm cleat.SLDPRT</w:t>
                  </w:r>
                </w:p>
                <w:p w14:paraId="194994A6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15 05:59:58 2019</w:t>
                  </w:r>
                </w:p>
              </w:tc>
            </w:tr>
            <w:tr w:rsidR="00BE5CA2" w14:paraId="256E2161" w14:textId="77777777" w:rsidTr="00F724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2471DC" w14:textId="77777777" w:rsidR="00BE5CA2" w:rsidRDefault="00BE5CA2" w:rsidP="00F724AF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7630C163" w14:textId="77777777" w:rsidR="00BE5CA2" w:rsidRPr="0044448A" w:rsidRDefault="00BE5CA2" w:rsidP="00F724AF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62F8C5A" wp14:editId="49284378">
                        <wp:extent cx="1562735" cy="715645"/>
                        <wp:effectExtent l="0" t="0" r="0" b="8255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715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77E335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5445FD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Mass:0.614789 kg</w:t>
                  </w:r>
                </w:p>
                <w:p w14:paraId="050DDDAB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Volume:7.8118e-05 m^3</w:t>
                  </w:r>
                </w:p>
                <w:p w14:paraId="7FFDAC07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Density:7870 kg/m^3</w:t>
                  </w:r>
                </w:p>
                <w:p w14:paraId="41BD909D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Weight:6.02493 N</w:t>
                  </w:r>
                </w:p>
                <w:p w14:paraId="2061AB7B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FC5C5B" w14:textId="77777777" w:rsidR="00BE5CA2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C:\Users\ed\Desktop\mech ass 4\cross bar.SLDPRT</w:t>
                  </w:r>
                </w:p>
                <w:p w14:paraId="3570049F" w14:textId="77777777" w:rsidR="00BE5CA2" w:rsidRPr="0044448A" w:rsidRDefault="00BE5CA2" w:rsidP="00F724A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20 18:59:46 2019</w:t>
                  </w:r>
                </w:p>
              </w:tc>
            </w:tr>
            <w:tr w:rsidR="00C16188" w14:paraId="3F172B0C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034302" w14:textId="77777777" w:rsidR="00C16188" w:rsidRDefault="00BE5CA2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512E631D" w14:textId="77777777" w:rsidR="004B3022" w:rsidRPr="0044448A" w:rsidRDefault="00BE5CA2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8B12637" wp14:editId="2F13DABB">
                        <wp:extent cx="1562735" cy="715645"/>
                        <wp:effectExtent l="0" t="0" r="0" b="8255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715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9D42FF" w14:textId="77777777" w:rsidR="00C16188" w:rsidRPr="0044448A" w:rsidRDefault="00BE5CA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202D51" w14:textId="77777777" w:rsidR="00BE5CA2" w:rsidRDefault="00BE5CA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Mass:0.614789 kg</w:t>
                  </w:r>
                </w:p>
                <w:p w14:paraId="7C775FDA" w14:textId="77777777" w:rsidR="00BE5CA2" w:rsidRDefault="00BE5CA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Volume:7.8118e-05 m^3</w:t>
                  </w:r>
                </w:p>
                <w:p w14:paraId="0AA52FD3" w14:textId="77777777" w:rsidR="00BE5CA2" w:rsidRDefault="00BE5CA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Density:7870 kg/m^3</w:t>
                  </w:r>
                </w:p>
                <w:p w14:paraId="7E286E6A" w14:textId="77777777" w:rsidR="00BE5CA2" w:rsidRDefault="00BE5CA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Weight:6.02493 N</w:t>
                  </w:r>
                </w:p>
                <w:p w14:paraId="7020E49F" w14:textId="77777777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EF9B60" w14:textId="77777777" w:rsidR="00BE5CA2" w:rsidRDefault="00BE5CA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C:\Users\ed\Desktop\mech ass 4\cross bar.SLDPRT</w:t>
                  </w:r>
                </w:p>
                <w:p w14:paraId="5B289634" w14:textId="77777777" w:rsidR="00C16188" w:rsidRPr="0044448A" w:rsidRDefault="00BE5CA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20 18:59:46 2019</w:t>
                  </w:r>
                </w:p>
              </w:tc>
            </w:tr>
          </w:tbl>
          <w:p w14:paraId="76DB433F" w14:textId="77777777" w:rsidR="00FF408C" w:rsidRDefault="00FF408C" w:rsidP="00A96F2C"/>
        </w:tc>
      </w:tr>
    </w:tbl>
    <w:p w14:paraId="76FAC7C2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3865464B" w14:textId="77777777" w:rsidTr="005E294F">
        <w:tc>
          <w:tcPr>
            <w:tcW w:w="11016" w:type="dxa"/>
          </w:tcPr>
          <w:p w14:paraId="0DCE4854" w14:textId="77777777" w:rsidR="00B35001" w:rsidRPr="00B35001" w:rsidRDefault="00BE5CA2" w:rsidP="00B35001">
            <w:pPr>
              <w:pStyle w:val="Heading1"/>
              <w:outlineLvl w:val="0"/>
            </w:pPr>
            <w:bookmarkStart w:id="7" w:name="_Toc9294986"/>
            <w:r>
              <w:lastRenderedPageBreak/>
              <w:t>Study Properties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041"/>
              <w:gridCol w:w="5164"/>
            </w:tblGrid>
            <w:tr w:rsidR="00B35001" w14:paraId="636689F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B972E4" w14:textId="77777777" w:rsidR="00B35001" w:rsidRDefault="00BE5CA2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796D66" w14:textId="77777777" w:rsidR="00B35001" w:rsidRDefault="00BE5CA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2</w:t>
                  </w:r>
                </w:p>
              </w:tc>
            </w:tr>
            <w:tr w:rsidR="00BE5CA2" w14:paraId="0F30281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C8A7FE" w14:textId="77777777" w:rsidR="00BE5CA2" w:rsidRDefault="00BE5CA2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E1A97D" w14:textId="77777777" w:rsidR="00BE5CA2" w:rsidRDefault="00BE5CA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BE5CA2" w14:paraId="311544D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7F6BD9" w14:textId="77777777" w:rsidR="00BE5CA2" w:rsidRDefault="00BE5CA2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594E15" w14:textId="77777777" w:rsidR="00BE5CA2" w:rsidRDefault="00BE5CA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E5CA2" w14:paraId="2C1819E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FE8AFB" w14:textId="77777777" w:rsidR="00BE5CA2" w:rsidRDefault="00BE5CA2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266C5E" w14:textId="77777777" w:rsidR="00BE5CA2" w:rsidRDefault="00BE5CA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E5CA2" w14:paraId="17B33EA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A799C0" w14:textId="77777777" w:rsidR="00BE5CA2" w:rsidRDefault="00BE5CA2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C22FDE" w14:textId="77777777" w:rsidR="00BE5CA2" w:rsidRDefault="00BE5CA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BE5CA2" w14:paraId="35D4FEB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784352" w14:textId="77777777" w:rsidR="00BE5CA2" w:rsidRDefault="00BE5CA2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BB7DC6" w14:textId="77777777" w:rsidR="00BE5CA2" w:rsidRDefault="00BE5CA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BE5CA2" w14:paraId="04BD88A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3D11B1" w14:textId="77777777" w:rsidR="00BE5CA2" w:rsidRDefault="00BE5CA2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DC9144" w14:textId="77777777" w:rsidR="00BE5CA2" w:rsidRDefault="00BE5CA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E5CA2" w14:paraId="603B4A7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2FB21F" w14:textId="77777777" w:rsidR="00BE5CA2" w:rsidRDefault="00BE5CA2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D15875" w14:textId="77777777" w:rsidR="00BE5CA2" w:rsidRDefault="00BE5CA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FFEPlus</w:t>
                  </w:r>
                  <w:proofErr w:type="spellEnd"/>
                </w:p>
              </w:tc>
            </w:tr>
            <w:tr w:rsidR="00BE5CA2" w14:paraId="7140545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A44F0E" w14:textId="77777777" w:rsidR="00BE5CA2" w:rsidRDefault="00BE5CA2" w:rsidP="005E294F">
                  <w:proofErr w:type="spellStart"/>
                  <w:r>
                    <w:t>Inplane</w:t>
                  </w:r>
                  <w:proofErr w:type="spellEnd"/>
                  <w:r>
                    <w:t xml:space="preserve">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79C327" w14:textId="77777777" w:rsidR="00BE5CA2" w:rsidRDefault="00BE5CA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E5CA2" w14:paraId="6D9219F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F01E50" w14:textId="77777777" w:rsidR="00BE5CA2" w:rsidRDefault="00BE5CA2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C7D062" w14:textId="77777777" w:rsidR="00BE5CA2" w:rsidRDefault="00BE5CA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E5CA2" w14:paraId="7924141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FAF4D2" w14:textId="77777777" w:rsidR="00BE5CA2" w:rsidRDefault="00BE5CA2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8ED8E7" w14:textId="77777777" w:rsidR="00BE5CA2" w:rsidRDefault="00BE5CA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E5CA2" w14:paraId="3BAD4CA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23D86C" w14:textId="77777777" w:rsidR="00BE5CA2" w:rsidRDefault="00BE5CA2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32A33E" w14:textId="77777777" w:rsidR="00BE5CA2" w:rsidRDefault="00BE5CA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BE5CA2" w14:paraId="132A44A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6369CF" w14:textId="77777777" w:rsidR="00BE5CA2" w:rsidRDefault="00BE5CA2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DEDF53" w14:textId="77777777" w:rsidR="00BE5CA2" w:rsidRDefault="00BE5CA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E5CA2" w14:paraId="6FDB627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99834D" w14:textId="77777777" w:rsidR="00BE5CA2" w:rsidRDefault="00BE5CA2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4F14BD" w14:textId="77777777" w:rsidR="00BE5CA2" w:rsidRDefault="00BE5CA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E5CA2" w14:paraId="461EB80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5E285B" w14:textId="77777777" w:rsidR="00BE5CA2" w:rsidRDefault="00BE5CA2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3F07E6" w14:textId="77777777" w:rsidR="00BE5CA2" w:rsidRDefault="00BE5CA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E5CA2" w14:paraId="74A17F3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87BF17" w14:textId="77777777" w:rsidR="00BE5CA2" w:rsidRDefault="00BE5CA2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BA8C34" w14:textId="77777777" w:rsidR="00BE5CA2" w:rsidRDefault="00BE5CA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E5CA2" w14:paraId="6617530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9ADA30" w14:textId="77777777" w:rsidR="00BE5CA2" w:rsidRDefault="00BE5CA2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B16909" w14:textId="77777777" w:rsidR="00BE5CA2" w:rsidRDefault="00BE5CA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(C:\Users\ed\Desktop\mech ass 4)</w:t>
                  </w:r>
                </w:p>
              </w:tc>
            </w:tr>
          </w:tbl>
          <w:p w14:paraId="27D884A4" w14:textId="77777777" w:rsidR="005E294F" w:rsidRDefault="005E294F" w:rsidP="00A96F2C"/>
        </w:tc>
      </w:tr>
      <w:bookmarkEnd w:id="3"/>
      <w:bookmarkEnd w:id="4"/>
      <w:bookmarkEnd w:id="5"/>
    </w:tbl>
    <w:p w14:paraId="2046865C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613FB663" w14:textId="77777777" w:rsidTr="00E80CD9">
        <w:tc>
          <w:tcPr>
            <w:tcW w:w="11016" w:type="dxa"/>
          </w:tcPr>
          <w:p w14:paraId="4C9D4C77" w14:textId="77777777" w:rsidR="00F33129" w:rsidRPr="00B35001" w:rsidRDefault="00BE5CA2" w:rsidP="000A7C6B">
            <w:pPr>
              <w:pStyle w:val="Heading1"/>
              <w:outlineLvl w:val="0"/>
            </w:pPr>
            <w:bookmarkStart w:id="8" w:name="_Toc9294987"/>
            <w:r>
              <w:t>Units</w:t>
            </w:r>
            <w:bookmarkEnd w:id="8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07E11CE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8B514A" w14:textId="77777777" w:rsidR="00F33129" w:rsidRDefault="00BE5CA2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BA587B" w14:textId="77777777" w:rsidR="00F33129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BE5CA2" w14:paraId="518E9A0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1FC3C8" w14:textId="77777777" w:rsidR="00BE5CA2" w:rsidRDefault="00BE5CA2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A6B585" w14:textId="77777777" w:rsidR="00BE5CA2" w:rsidRDefault="00BE5CA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BE5CA2" w14:paraId="1B27A70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B7581A" w14:textId="77777777" w:rsidR="00BE5CA2" w:rsidRDefault="00BE5CA2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BBD6AE" w14:textId="77777777" w:rsidR="00BE5CA2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BE5CA2" w14:paraId="4133CFE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3EAA60" w14:textId="77777777" w:rsidR="00BE5CA2" w:rsidRDefault="00BE5CA2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1B1CFD" w14:textId="77777777" w:rsidR="00BE5CA2" w:rsidRDefault="00BE5CA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BE5CA2" w14:paraId="510DC42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BBC162" w14:textId="77777777" w:rsidR="00BE5CA2" w:rsidRDefault="00BE5CA2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F6BF17" w14:textId="77777777" w:rsidR="00BE5CA2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182BBEB4" w14:textId="77777777" w:rsidR="00F33129" w:rsidRDefault="00F33129" w:rsidP="000A7C6B"/>
        </w:tc>
      </w:tr>
    </w:tbl>
    <w:p w14:paraId="6444DA3D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39AC2F87" w14:textId="77777777" w:rsidTr="005273D5">
        <w:trPr>
          <w:trHeight w:val="4158"/>
        </w:trPr>
        <w:tc>
          <w:tcPr>
            <w:tcW w:w="11136" w:type="dxa"/>
          </w:tcPr>
          <w:p w14:paraId="4075540A" w14:textId="77777777" w:rsidR="00E80CD9" w:rsidRPr="00AC3438" w:rsidRDefault="00BE5CA2" w:rsidP="000A7C6B">
            <w:pPr>
              <w:pStyle w:val="Heading1"/>
              <w:outlineLvl w:val="0"/>
            </w:pPr>
            <w:bookmarkStart w:id="9" w:name="_Toc9294988"/>
            <w:bookmarkStart w:id="10" w:name="_Toc243733144"/>
            <w:bookmarkStart w:id="11" w:name="_Toc245020112"/>
            <w:bookmarkStart w:id="12" w:name="_Toc245020144"/>
            <w:r>
              <w:lastRenderedPageBreak/>
              <w:t>Material Properties</w:t>
            </w:r>
            <w:bookmarkEnd w:id="9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5A8AE700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25E377" w14:textId="77777777" w:rsidR="00E80CD9" w:rsidRPr="003E6C57" w:rsidRDefault="00BE5CA2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8943248" w14:textId="77777777" w:rsidR="00E80CD9" w:rsidRPr="003E6C57" w:rsidRDefault="00BE5CA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859DD47" w14:textId="77777777" w:rsidR="00E80CD9" w:rsidRPr="003E6C57" w:rsidRDefault="00BE5CA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012C9CF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1DCCCEA8" w14:textId="77777777" w:rsidR="00E80CD9" w:rsidRPr="00577134" w:rsidRDefault="00BE5CA2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27BB0E1A" wp14:editId="4E18D0F0">
                        <wp:extent cx="1904365" cy="871855"/>
                        <wp:effectExtent l="0" t="0" r="635" b="4445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871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6637165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520CCD6" w14:textId="77777777" w:rsidR="00E80CD9" w:rsidRPr="00BE6656" w:rsidRDefault="00BE5CA2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5F045B" w14:textId="77777777" w:rsidR="00E80CD9" w:rsidRPr="00BE6656" w:rsidRDefault="00BE5CA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AISI 1020 Steel, Cold Rolled</w:t>
                        </w:r>
                      </w:p>
                    </w:tc>
                  </w:tr>
                  <w:tr w:rsidR="00BE5CA2" w:rsidRPr="00577134" w14:paraId="0812457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A61B890" w14:textId="77777777" w:rsidR="00BE5CA2" w:rsidRDefault="00BE5CA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1F250CB" w14:textId="77777777" w:rsidR="00BE5CA2" w:rsidRDefault="00BE5CA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BE5CA2" w:rsidRPr="00577134" w14:paraId="1EF0BBF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00028F8" w14:textId="77777777" w:rsidR="00BE5CA2" w:rsidRDefault="00BE5CA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1308F27" w14:textId="77777777" w:rsidR="00BE5CA2" w:rsidRDefault="00BE5CA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BE5CA2" w:rsidRPr="00577134" w14:paraId="7BA7E2A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466A7D4" w14:textId="77777777" w:rsidR="00BE5CA2" w:rsidRDefault="00BE5CA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14127FD" w14:textId="77777777" w:rsidR="00BE5CA2" w:rsidRDefault="00BE5CA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3.5e+08 N/m^2</w:t>
                        </w:r>
                      </w:p>
                    </w:tc>
                  </w:tr>
                  <w:tr w:rsidR="00BE5CA2" w:rsidRPr="00577134" w14:paraId="283F54A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2B0423E" w14:textId="77777777" w:rsidR="00BE5CA2" w:rsidRDefault="00BE5CA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EEA294D" w14:textId="77777777" w:rsidR="00BE5CA2" w:rsidRDefault="00BE5CA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4.2e+08 N/m^2</w:t>
                        </w:r>
                      </w:p>
                    </w:tc>
                  </w:tr>
                  <w:tr w:rsidR="00BE5CA2" w:rsidRPr="00577134" w14:paraId="4B1C119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09F50E1" w14:textId="77777777" w:rsidR="00BE5CA2" w:rsidRDefault="00BE5CA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AEE82C9" w14:textId="77777777" w:rsidR="00BE5CA2" w:rsidRDefault="00BE5CA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2.05e+11 N/m^2</w:t>
                        </w:r>
                      </w:p>
                    </w:tc>
                  </w:tr>
                  <w:tr w:rsidR="00BE5CA2" w:rsidRPr="00577134" w14:paraId="586EFFD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EDBAD05" w14:textId="77777777" w:rsidR="00BE5CA2" w:rsidRDefault="00BE5CA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C894028" w14:textId="77777777" w:rsidR="00BE5CA2" w:rsidRDefault="00BE5CA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BE5CA2" w:rsidRPr="00577134" w14:paraId="2F357B2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55AD079" w14:textId="77777777" w:rsidR="00BE5CA2" w:rsidRDefault="00BE5CA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7FC9037" w14:textId="77777777" w:rsidR="00BE5CA2" w:rsidRDefault="00BE5CA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7870 kg/m^3</w:t>
                        </w:r>
                      </w:p>
                    </w:tc>
                  </w:tr>
                  <w:tr w:rsidR="00BE5CA2" w:rsidRPr="00577134" w14:paraId="269990E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C253AC" w14:textId="77777777" w:rsidR="00BE5CA2" w:rsidRDefault="00BE5CA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710B26C" w14:textId="77777777" w:rsidR="00BE5CA2" w:rsidRDefault="00BE5CA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8e+10 N/m^2</w:t>
                        </w:r>
                      </w:p>
                    </w:tc>
                  </w:tr>
                  <w:tr w:rsidR="00BE5CA2" w:rsidRPr="00577134" w14:paraId="47CEB69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C58EC8B" w14:textId="77777777" w:rsidR="00BE5CA2" w:rsidRDefault="00BE5CA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A778FA7" w14:textId="77777777" w:rsidR="00BE5CA2" w:rsidRDefault="00BE5CA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1.2e-05 /Kelvin</w:t>
                        </w:r>
                      </w:p>
                    </w:tc>
                  </w:tr>
                </w:tbl>
                <w:p w14:paraId="603F65D1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7B31EE25" w14:textId="77777777" w:rsidR="00BE5CA2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1(Cut-Extrude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arm ass final-1/arm ass-1/arm-1),</w:t>
                  </w:r>
                </w:p>
                <w:p w14:paraId="4589FEDF" w14:textId="77777777" w:rsidR="00BE5CA2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1(Boss-Extrude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arm ass final-1/arm cleat-1),</w:t>
                  </w:r>
                </w:p>
                <w:p w14:paraId="5A038D8C" w14:textId="77777777" w:rsidR="00BE5CA2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1(Boss-Extrude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arm ass final-1/arm cleat-2),</w:t>
                  </w:r>
                </w:p>
                <w:p w14:paraId="555A1A36" w14:textId="77777777" w:rsidR="00BE5CA2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1(Cut-Extrude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arm ass final-2/arm ass-1/arm-1),</w:t>
                  </w:r>
                </w:p>
                <w:p w14:paraId="7CAC6819" w14:textId="77777777" w:rsidR="00BE5CA2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1(Boss-Extrude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arm ass final-2/arm cleat-1),</w:t>
                  </w:r>
                </w:p>
                <w:p w14:paraId="7D228927" w14:textId="77777777" w:rsidR="00BE5CA2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1(Boss-Extrude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arm ass final-2/arm cleat-2),</w:t>
                  </w:r>
                </w:p>
                <w:p w14:paraId="30F4A9F6" w14:textId="77777777" w:rsidR="00BE5CA2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1(Boss-Extrude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cross bar-1),</w:t>
                  </w:r>
                </w:p>
                <w:p w14:paraId="35290188" w14:textId="77777777" w:rsidR="00E80CD9" w:rsidRPr="00577134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1(Boss-Extrude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cross bar-2)</w:t>
                  </w:r>
                </w:p>
              </w:tc>
            </w:tr>
            <w:tr w:rsidR="00E80CD9" w:rsidRPr="000841BF" w14:paraId="2393A874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78E926A" w14:textId="77777777" w:rsidR="00E80CD9" w:rsidRPr="000841BF" w:rsidRDefault="00BE5CA2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 xml:space="preserve">Curve </w:t>
                  </w:r>
                  <w:proofErr w:type="spellStart"/>
                  <w:proofErr w:type="gramStart"/>
                  <w:r>
                    <w:rPr>
                      <w:rStyle w:val="Strong"/>
                      <w:sz w:val="20"/>
                      <w:szCs w:val="20"/>
                    </w:rPr>
                    <w:t>Data:N</w:t>
                  </w:r>
                  <w:proofErr w:type="spellEnd"/>
                  <w:proofErr w:type="gramEnd"/>
                  <w:r>
                    <w:rPr>
                      <w:rStyle w:val="Strong"/>
                      <w:sz w:val="20"/>
                      <w:szCs w:val="20"/>
                    </w:rPr>
                    <w:t>/A</w:t>
                  </w:r>
                </w:p>
              </w:tc>
            </w:tr>
          </w:tbl>
          <w:p w14:paraId="72B2351B" w14:textId="77777777" w:rsidR="00E80CD9" w:rsidRDefault="00E80CD9" w:rsidP="000A7C6B"/>
        </w:tc>
      </w:tr>
      <w:bookmarkEnd w:id="10"/>
      <w:bookmarkEnd w:id="11"/>
      <w:bookmarkEnd w:id="12"/>
    </w:tbl>
    <w:p w14:paraId="1DA820B1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089882CB" w14:textId="77777777" w:rsidTr="00452CBC">
        <w:tc>
          <w:tcPr>
            <w:tcW w:w="11016" w:type="dxa"/>
          </w:tcPr>
          <w:p w14:paraId="55FAE730" w14:textId="77777777" w:rsidR="005273D5" w:rsidRPr="00AF1A58" w:rsidRDefault="00BE5CA2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3" w:name="_Toc9294989"/>
            <w:r>
              <w:rPr>
                <w:rStyle w:val="Strong"/>
              </w:rPr>
              <w:lastRenderedPageBreak/>
              <w:t>Loads and Fixtures</w:t>
            </w:r>
            <w:bookmarkEnd w:id="13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BE5CA2" w14:paraId="5A487E7D" w14:textId="77777777" w:rsidTr="006805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58401D2" w14:textId="2CDCE63F" w:rsidR="00BE5CA2" w:rsidRPr="004E282D" w:rsidRDefault="00BE5CA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4467F8D" w14:textId="27F84637" w:rsidR="00BE5CA2" w:rsidRPr="004E282D" w:rsidRDefault="00BE5CA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695C237" w14:textId="756799CF" w:rsidR="00BE5CA2" w:rsidRPr="004E282D" w:rsidRDefault="00BE5CA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BE5CA2" w14:paraId="21B99641" w14:textId="77777777" w:rsidTr="00BA144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2A295854" w14:textId="5543A63B" w:rsidR="00BE5CA2" w:rsidRPr="00AD5FBA" w:rsidRDefault="00BE5CA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0F2E5CF8" w14:textId="6B363EE3" w:rsidR="00BE5CA2" w:rsidRPr="006208CB" w:rsidRDefault="00BE5CA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1B178460" wp14:editId="40C2B641">
                        <wp:extent cx="1772285" cy="811530"/>
                        <wp:effectExtent l="0" t="0" r="0" b="762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811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BE5CA2" w14:paraId="2F26B10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9288D1C" w14:textId="2CD15949" w:rsidR="00BE5CA2" w:rsidRPr="00BE6656" w:rsidRDefault="00BE5CA2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3BA5A4A" w14:textId="765B03C8" w:rsidR="00BE5CA2" w:rsidRPr="00154A1A" w:rsidRDefault="00BE5CA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4 face(s)</w:t>
                        </w:r>
                      </w:p>
                    </w:tc>
                  </w:tr>
                  <w:tr w:rsidR="00BE5CA2" w14:paraId="7AE0000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19B2D85" w14:textId="7E6D4E20" w:rsidR="00BE5CA2" w:rsidRDefault="00BE5CA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92E28CC" w14:textId="425B1624" w:rsidR="00BE5CA2" w:rsidRDefault="00BE5CA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06270363" w14:textId="77777777" w:rsidR="00BE5CA2" w:rsidRPr="004C6DEB" w:rsidRDefault="00BE5CA2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0C38EDE6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67C5F24F" w14:textId="65A1F941" w:rsidR="003F154A" w:rsidRPr="003F154A" w:rsidRDefault="00BE5CA2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57D95822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FEDB178" w14:textId="75204B6A" w:rsidR="003F154A" w:rsidRDefault="00BE5CA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CBE0A3B" w14:textId="7D1AC0D5" w:rsidR="003F154A" w:rsidRDefault="00BE5CA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19B57C5" w14:textId="5D56D90D" w:rsidR="003F154A" w:rsidRDefault="00BE5CA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F82EE58" w14:textId="6FC587C4" w:rsidR="003F154A" w:rsidRDefault="00BE5CA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4CFE6E46" w14:textId="13264BEA" w:rsidR="003F154A" w:rsidRDefault="00BE5CA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266D7A62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816EEFC" w14:textId="562C9BC7" w:rsidR="003F154A" w:rsidRDefault="00BE5CA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2DB2332" w14:textId="2ED5A978" w:rsidR="003F154A" w:rsidRPr="00EF37BF" w:rsidRDefault="00BE5CA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-0.247776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BE2135A" w14:textId="3FC5DC6D" w:rsidR="003F154A" w:rsidRPr="00EF37BF" w:rsidRDefault="00BE5CA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-599.925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B0D2389" w14:textId="51C8A3CA" w:rsidR="003F154A" w:rsidRDefault="00BE5CA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-6096.23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2190F51" w14:textId="051F1380" w:rsidR="003F154A" w:rsidRPr="00EF37BF" w:rsidRDefault="00BE5CA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6125.68</w:t>
                        </w:r>
                      </w:p>
                    </w:tc>
                  </w:tr>
                  <w:tr w:rsidR="00935682" w14:paraId="42FF93BD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0FCC0EA" w14:textId="08610999" w:rsidR="00935682" w:rsidRDefault="00BE5CA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 xml:space="preserve">Reaction </w:t>
                        </w:r>
                        <w:proofErr w:type="gramStart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Moment(</w:t>
                        </w:r>
                        <w:proofErr w:type="spellStart"/>
                        <w:proofErr w:type="gram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B81BD82" w14:textId="55D32A66" w:rsidR="00935682" w:rsidRDefault="00BE5CA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B4FD84E" w14:textId="24A60C61" w:rsidR="00935682" w:rsidRDefault="00BE5CA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129E508" w14:textId="19404C09" w:rsidR="00935682" w:rsidRDefault="00BE5CA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F441C55" w14:textId="143BD724" w:rsidR="00935682" w:rsidRDefault="00BE5CA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61D38F9A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F0B5A0E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BE5CA2" w14:paraId="19E9F0AB" w14:textId="77777777" w:rsidTr="00FE07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18AD28E" w14:textId="1CC3D549" w:rsidR="00BE5CA2" w:rsidRPr="004E282D" w:rsidRDefault="00BE5CA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5BC7B02" w14:textId="0BD5E71A" w:rsidR="00BE5CA2" w:rsidRPr="004E282D" w:rsidRDefault="00BE5CA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2A047A9" w14:textId="7866EDD5" w:rsidR="00BE5CA2" w:rsidRPr="004E282D" w:rsidRDefault="00BE5CA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BE5CA2" w14:paraId="4B1EED2B" w14:textId="77777777" w:rsidTr="00BE5C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14:paraId="3EC29488" w14:textId="7BB2B5CF" w:rsidR="00BE5CA2" w:rsidRPr="00F42DD1" w:rsidRDefault="00BE5CA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Gravity-1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14:paraId="49C8F907" w14:textId="26DB5796" w:rsidR="00BE5CA2" w:rsidRPr="006208CB" w:rsidRDefault="00BE5CA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7BBD64E" wp14:editId="3554E8D9">
                        <wp:extent cx="1907540" cy="873760"/>
                        <wp:effectExtent l="0" t="0" r="0" b="254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873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BE5CA2" w14:paraId="36FD681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8E21673" w14:textId="5DB8CF75" w:rsidR="00BE5CA2" w:rsidRPr="00BE6656" w:rsidRDefault="00BE5CA2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483FFE9" w14:textId="15FBAA37" w:rsidR="00BE5CA2" w:rsidRPr="00B77EA3" w:rsidRDefault="00BE5CA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0  0</w:t>
                        </w:r>
                        <w:proofErr w:type="gramEnd"/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 xml:space="preserve"> -9.81</w:t>
                        </w:r>
                      </w:p>
                    </w:tc>
                  </w:tr>
                  <w:tr w:rsidR="00BE5CA2" w14:paraId="00FA7F0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7ADF1EC" w14:textId="24E6C17F" w:rsidR="00BE5CA2" w:rsidRDefault="00BE5CA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726A7A6" w14:textId="4399FC34" w:rsidR="00BE5CA2" w:rsidRDefault="00BE5CA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m/s^2</w:t>
                        </w:r>
                      </w:p>
                    </w:tc>
                  </w:tr>
                </w:tbl>
                <w:p w14:paraId="5A8212FA" w14:textId="77777777" w:rsidR="00BE5CA2" w:rsidRDefault="00BE5CA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  <w:tr w:rsidR="00BE5CA2" w14:paraId="777D0FD9" w14:textId="77777777" w:rsidTr="00F724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72543FC8" w14:textId="4B0E3F65" w:rsidR="00BE5CA2" w:rsidRPr="00F42DD1" w:rsidRDefault="00BE5CA2" w:rsidP="00F724AF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251FD99D" w14:textId="16683A4E" w:rsidR="00BE5CA2" w:rsidRPr="006208CB" w:rsidRDefault="00BE5CA2" w:rsidP="00F724A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7919283" wp14:editId="111E63D7">
                        <wp:extent cx="1907540" cy="873760"/>
                        <wp:effectExtent l="0" t="0" r="0" b="254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873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BE5CA2" w14:paraId="05396AB5" w14:textId="77777777" w:rsidTr="00F724A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1EC1C8C" w14:textId="61DC04B7" w:rsidR="00BE5CA2" w:rsidRPr="00BE6656" w:rsidRDefault="00BE5CA2" w:rsidP="00F724AF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A100FC2" w14:textId="50ADBD04" w:rsidR="00BE5CA2" w:rsidRPr="00B77EA3" w:rsidRDefault="00BE5CA2" w:rsidP="00F724A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12 edge(s)</w:t>
                        </w:r>
                      </w:p>
                    </w:tc>
                  </w:tr>
                  <w:tr w:rsidR="00BE5CA2" w14:paraId="4723138D" w14:textId="77777777" w:rsidTr="00F724A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3733681" w14:textId="27B1DFF7" w:rsidR="00BE5CA2" w:rsidRDefault="00BE5CA2" w:rsidP="00F724AF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5FEB2ED" w14:textId="6DE9D51A" w:rsidR="00BE5CA2" w:rsidRDefault="00BE5CA2" w:rsidP="00F724A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BE5CA2" w14:paraId="533667AF" w14:textId="77777777" w:rsidTr="00F724A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AED9F4D" w14:textId="69349663" w:rsidR="00BE5CA2" w:rsidRDefault="00BE5CA2" w:rsidP="00F724AF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9051653" w14:textId="217A50CC" w:rsidR="00BE5CA2" w:rsidRDefault="00BE5CA2" w:rsidP="00F724A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-500 N</w:t>
                        </w:r>
                      </w:p>
                    </w:tc>
                  </w:tr>
                </w:tbl>
                <w:p w14:paraId="06BF6472" w14:textId="77777777" w:rsidR="00BE5CA2" w:rsidRDefault="00BE5CA2" w:rsidP="00F724A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  <w:tr w:rsidR="00BE5CA2" w14:paraId="34765F7D" w14:textId="77777777" w:rsidTr="00F724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13D5FF01" w14:textId="2FB8C48F" w:rsidR="00BE5CA2" w:rsidRPr="00F42DD1" w:rsidRDefault="00BE5CA2" w:rsidP="00F724AF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Force-2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13A496EB" w14:textId="17ABB207" w:rsidR="00BE5CA2" w:rsidRPr="006208CB" w:rsidRDefault="00BE5CA2" w:rsidP="00F724A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0D9697F" wp14:editId="0835FC33">
                        <wp:extent cx="1907540" cy="873760"/>
                        <wp:effectExtent l="0" t="0" r="0" b="254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873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BE5CA2" w14:paraId="2EDDAA5D" w14:textId="77777777" w:rsidTr="00F724A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C3E68C6" w14:textId="4A3A31A7" w:rsidR="00BE5CA2" w:rsidRPr="00BE6656" w:rsidRDefault="00BE5CA2" w:rsidP="00F724AF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71463EA1" w14:textId="358FB05B" w:rsidR="00BE5CA2" w:rsidRPr="00B77EA3" w:rsidRDefault="00BE5CA2" w:rsidP="00F724A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8 edge(s)</w:t>
                        </w:r>
                      </w:p>
                    </w:tc>
                  </w:tr>
                  <w:tr w:rsidR="00BE5CA2" w14:paraId="2654FCCE" w14:textId="77777777" w:rsidTr="00F724A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90316D8" w14:textId="25731FD0" w:rsidR="00BE5CA2" w:rsidRDefault="00BE5CA2" w:rsidP="00F724AF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6903BDA" w14:textId="4C983226" w:rsidR="00BE5CA2" w:rsidRDefault="00BE5CA2" w:rsidP="00F724A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BE5CA2" w14:paraId="79E3E117" w14:textId="77777777" w:rsidTr="00F724AF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B131163" w14:textId="363F2631" w:rsidR="00BE5CA2" w:rsidRDefault="00BE5CA2" w:rsidP="00F724AF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58EFF46" w14:textId="2FA902F0" w:rsidR="00BE5CA2" w:rsidRDefault="00BE5CA2" w:rsidP="00F724A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-65 N</w:t>
                        </w:r>
                      </w:p>
                    </w:tc>
                  </w:tr>
                </w:tbl>
                <w:p w14:paraId="08DD7FA4" w14:textId="77777777" w:rsidR="00BE5CA2" w:rsidRDefault="00BE5CA2" w:rsidP="00F724A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740BED38" w14:textId="417C22BA" w:rsidR="005273D5" w:rsidRDefault="005273D5" w:rsidP="000A7C6B">
            <w:pPr>
              <w:rPr>
                <w:rStyle w:val="Strong"/>
              </w:rPr>
            </w:pPr>
          </w:p>
        </w:tc>
      </w:tr>
    </w:tbl>
    <w:p w14:paraId="5DDE6C8D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731F4909" w14:textId="77777777" w:rsidTr="005B3D16">
        <w:tc>
          <w:tcPr>
            <w:tcW w:w="11016" w:type="dxa"/>
          </w:tcPr>
          <w:p w14:paraId="38F75003" w14:textId="5AE6A8B9" w:rsidR="00132707" w:rsidRDefault="00132707" w:rsidP="000A7C6B">
            <w:pPr>
              <w:pStyle w:val="Heading1"/>
              <w:outlineLvl w:val="0"/>
            </w:pPr>
            <w:r>
              <w:br w:type="page"/>
            </w:r>
            <w:bookmarkStart w:id="14" w:name="_Toc9294990"/>
            <w:r w:rsidR="00BE5CA2">
              <w:t>Connector Definitions</w:t>
            </w:r>
            <w:bookmarkEnd w:id="14"/>
          </w:p>
          <w:p w14:paraId="7C8F1D96" w14:textId="5DE3AFF3" w:rsidR="00132707" w:rsidRDefault="00BE5CA2" w:rsidP="000A7C6B">
            <w:r>
              <w:t>No Data</w:t>
            </w:r>
          </w:p>
          <w:p w14:paraId="196F0AD1" w14:textId="524D1AD4" w:rsidR="00EF37BF" w:rsidRPr="009C0A33" w:rsidRDefault="00EF37BF" w:rsidP="000A7C6B"/>
          <w:p w14:paraId="49BEC0C4" w14:textId="77777777" w:rsidR="000F2729" w:rsidRDefault="000F2729" w:rsidP="000A7C6B"/>
          <w:p w14:paraId="35F601CF" w14:textId="730B0803" w:rsidR="00E12C21" w:rsidRDefault="00E12C21" w:rsidP="000A7C6B"/>
          <w:p w14:paraId="5DB490AE" w14:textId="6FD00B68" w:rsidR="00132707" w:rsidRDefault="00132707" w:rsidP="000A7C6B"/>
        </w:tc>
      </w:tr>
    </w:tbl>
    <w:p w14:paraId="1241D8B5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61FDEE83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AEA7509" w14:textId="0109CE2F" w:rsidR="00104BD8" w:rsidRDefault="00BE5CA2" w:rsidP="00BE5CA2">
            <w:pPr>
              <w:pStyle w:val="Heading1"/>
              <w:outlineLvl w:val="0"/>
            </w:pPr>
            <w:bookmarkStart w:id="15" w:name="_Toc9294991"/>
            <w:r>
              <w:lastRenderedPageBreak/>
              <w:t>Contact Information</w:t>
            </w:r>
            <w:bookmarkEnd w:id="15"/>
          </w:p>
          <w:p w14:paraId="0F98D023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217B2F8E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4758E7A" w14:textId="6D54A713" w:rsidR="002B4DE8" w:rsidRDefault="00BE5CA2" w:rsidP="00C16188">
                  <w:pPr>
                    <w:jc w:val="center"/>
                  </w:pPr>
                  <w:r>
                    <w:t>Contact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CE7CE43" w14:textId="36A315F9" w:rsidR="002B4DE8" w:rsidRDefault="00BE5CA2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3E0C891" w14:textId="6370B2EE" w:rsidR="002B4DE8" w:rsidRDefault="00BE5CA2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Properties</w:t>
                  </w:r>
                </w:p>
              </w:tc>
            </w:tr>
            <w:tr w:rsidR="002B4DE8" w14:paraId="4D210489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DC1C00" w14:textId="46C85407" w:rsidR="002B4DE8" w:rsidRPr="00211C62" w:rsidRDefault="00BE5CA2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Contact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502AF56E" w14:textId="6A7F27F3" w:rsidR="002B4DE8" w:rsidRPr="000B04D4" w:rsidRDefault="00BE5CA2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2B2C8812" wp14:editId="22483E25">
                        <wp:extent cx="2445385" cy="1120140"/>
                        <wp:effectExtent l="0" t="0" r="0" b="381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120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1580B465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B16571A" w14:textId="284C9F80" w:rsidR="0017091B" w:rsidRPr="00BE6656" w:rsidRDefault="00BE5CA2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31847A1" w14:textId="1E8FCC77" w:rsidR="0017091B" w:rsidRPr="00BE6656" w:rsidRDefault="00BE5CA2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BE5CA2" w14:paraId="4BEF0425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405DF58" w14:textId="2B7ED60F" w:rsidR="00BE5CA2" w:rsidRDefault="00BE5CA2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055F043" w14:textId="3BE6D664" w:rsidR="00BE5CA2" w:rsidRDefault="00BE5CA2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BE5CA2" w14:paraId="11AC79A3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C4B7D9D" w14:textId="20C32C9F" w:rsidR="00BE5CA2" w:rsidRDefault="00BE5CA2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71EBFB0" w14:textId="7A939165" w:rsidR="00BE5CA2" w:rsidRDefault="00BE5CA2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Compatible mesh</w:t>
                        </w:r>
                      </w:p>
                    </w:tc>
                  </w:tr>
                </w:tbl>
                <w:p w14:paraId="0595566B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0666846" w14:textId="303DA9B8" w:rsidR="00104BD8" w:rsidRDefault="00104BD8" w:rsidP="000A7C6B">
            <w:pPr>
              <w:rPr>
                <w:rStyle w:val="A3"/>
              </w:rPr>
            </w:pPr>
          </w:p>
          <w:p w14:paraId="23BB42C9" w14:textId="77777777" w:rsidR="00104BD8" w:rsidRDefault="00104BD8" w:rsidP="000A7C6B"/>
        </w:tc>
      </w:tr>
    </w:tbl>
    <w:p w14:paraId="65B3FB18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68ECE65C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4B4A9F3" w14:textId="759FBD28" w:rsidR="00A61A59" w:rsidRDefault="00BE5CA2" w:rsidP="000A7C6B">
            <w:pPr>
              <w:pStyle w:val="Heading1"/>
              <w:outlineLvl w:val="0"/>
            </w:pPr>
            <w:bookmarkStart w:id="16" w:name="_Toc9294992"/>
            <w:r>
              <w:lastRenderedPageBreak/>
              <w:t>Mesh information</w:t>
            </w:r>
            <w:bookmarkEnd w:id="16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1A2C321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E8AE23" w14:textId="0F1F2464" w:rsidR="00A9531D" w:rsidRDefault="00BE5CA2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6D4CE8" w14:textId="4AF91376" w:rsidR="00A9531D" w:rsidRDefault="00BE5CA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E5CA2" w14:paraId="2DA49F1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117212" w14:textId="1F79360A" w:rsidR="00BE5CA2" w:rsidRDefault="00BE5CA2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52055D" w14:textId="081AE5F1" w:rsidR="00BE5CA2" w:rsidRDefault="00BE5CA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BE5CA2" w14:paraId="6BD4C3E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044984" w14:textId="5C6CDEEB" w:rsidR="00BE5CA2" w:rsidRDefault="00BE5CA2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852B24" w14:textId="57B0C166" w:rsidR="00BE5CA2" w:rsidRDefault="00BE5CA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E5CA2" w14:paraId="0588C54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CF9B3B" w14:textId="6B04E186" w:rsidR="00BE5CA2" w:rsidRDefault="00BE5CA2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8305F7" w14:textId="354CBC61" w:rsidR="00BE5CA2" w:rsidRDefault="00BE5CA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E5CA2" w14:paraId="7E93391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5DFAD2" w14:textId="7101BB0F" w:rsidR="00BE5CA2" w:rsidRDefault="00BE5CA2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6C234D" w14:textId="6A7225F5" w:rsidR="00BE5CA2" w:rsidRDefault="00BE5CA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BE5CA2" w14:paraId="18204FD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31AF3B" w14:textId="2AA3778C" w:rsidR="00BE5CA2" w:rsidRDefault="00BE5CA2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1C4F70" w14:textId="5C2DEF2E" w:rsidR="00BE5CA2" w:rsidRDefault="00BE5CA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15.4948 mm</w:t>
                  </w:r>
                </w:p>
              </w:tc>
            </w:tr>
            <w:tr w:rsidR="00BE5CA2" w14:paraId="68DA441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806A18" w14:textId="1872117A" w:rsidR="00BE5CA2" w:rsidRDefault="00BE5CA2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7306D7" w14:textId="6B152BDE" w:rsidR="00BE5CA2" w:rsidRDefault="00BE5CA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0.774742 mm</w:t>
                  </w:r>
                </w:p>
              </w:tc>
            </w:tr>
            <w:tr w:rsidR="00BE5CA2" w14:paraId="2C3D913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D61FC5" w14:textId="50F961DE" w:rsidR="00BE5CA2" w:rsidRDefault="00BE5CA2" w:rsidP="00C16188">
                  <w:r>
                    <w:t>Mesh Quality Plot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8D9944" w14:textId="0A2C6EE6" w:rsidR="00BE5CA2" w:rsidRDefault="00BE5CA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  <w:tr w:rsidR="00BE5CA2" w14:paraId="0708248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C0D18F" w14:textId="5E6CEF75" w:rsidR="00BE5CA2" w:rsidRDefault="00BE5CA2" w:rsidP="00C16188">
                  <w:proofErr w:type="spellStart"/>
                  <w:r>
                    <w:t>Remesh</w:t>
                  </w:r>
                  <w:proofErr w:type="spellEnd"/>
                  <w:r>
                    <w:t xml:space="preserve"> failed parts with incompatible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342F51" w14:textId="142B34BF" w:rsidR="00BE5CA2" w:rsidRDefault="00BE5CA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</w:tbl>
          <w:p w14:paraId="2C8AF6C6" w14:textId="77777777" w:rsidR="00690657" w:rsidRDefault="00690657" w:rsidP="00690657"/>
          <w:p w14:paraId="6A29CFE9" w14:textId="53E66071" w:rsidR="00A9531D" w:rsidRPr="00690657" w:rsidRDefault="00BE5CA2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305090B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1A1082" w14:textId="249817D8" w:rsidR="007107BE" w:rsidRDefault="00BE5CA2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F83686" w14:textId="5C0A8897" w:rsidR="007107BE" w:rsidRDefault="00BE5CA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24151</w:t>
                  </w:r>
                </w:p>
              </w:tc>
            </w:tr>
            <w:tr w:rsidR="00BE5CA2" w14:paraId="7B6E143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BAB822" w14:textId="490A2ECA" w:rsidR="00BE5CA2" w:rsidRDefault="00BE5CA2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36B298" w14:textId="26B1C6D6" w:rsidR="00BE5CA2" w:rsidRDefault="00BE5CA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12358</w:t>
                  </w:r>
                </w:p>
              </w:tc>
            </w:tr>
            <w:tr w:rsidR="00BE5CA2" w14:paraId="61A008D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F9C6C7" w14:textId="537EED07" w:rsidR="00BE5CA2" w:rsidRDefault="00BE5CA2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4BCA62" w14:textId="4757FABC" w:rsidR="00BE5CA2" w:rsidRDefault="00BE5CA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27.531</w:t>
                  </w:r>
                </w:p>
              </w:tc>
            </w:tr>
            <w:tr w:rsidR="00BE5CA2" w14:paraId="7737268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B45BF1" w14:textId="19CE0F3E" w:rsidR="00BE5CA2" w:rsidRDefault="00BE5CA2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3812D3" w14:textId="112B7D4A" w:rsidR="00BE5CA2" w:rsidRDefault="00BE5CA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7.91</w:t>
                  </w:r>
                </w:p>
              </w:tc>
            </w:tr>
            <w:tr w:rsidR="00BE5CA2" w14:paraId="59126EA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31D1DA" w14:textId="332C2ABA" w:rsidR="00BE5CA2" w:rsidRDefault="00BE5CA2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4C8836" w14:textId="406FF989" w:rsidR="00BE5CA2" w:rsidRDefault="00BE5CA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12.6</w:t>
                  </w:r>
                </w:p>
              </w:tc>
            </w:tr>
            <w:tr w:rsidR="00BE5CA2" w14:paraId="3A0D286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DE5794" w14:textId="25D48B88" w:rsidR="00BE5CA2" w:rsidRDefault="00BE5CA2" w:rsidP="00C16188">
                  <w:r>
                    <w:t xml:space="preserve">% of distorted </w:t>
                  </w:r>
                  <w:proofErr w:type="gramStart"/>
                  <w:r>
                    <w:t>elements(</w:t>
                  </w:r>
                  <w:proofErr w:type="gramEnd"/>
                  <w:r>
                    <w:t>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D2C646" w14:textId="65F9A124" w:rsidR="00BE5CA2" w:rsidRDefault="00BE5CA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E5CA2" w14:paraId="025417A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9F22E8" w14:textId="6F1CF4BA" w:rsidR="00BE5CA2" w:rsidRDefault="00BE5CA2" w:rsidP="00C16188">
                  <w:r>
                    <w:t>Time to complete mesh(</w:t>
                  </w:r>
                  <w:proofErr w:type="spellStart"/>
                  <w:proofErr w:type="gramStart"/>
                  <w:r>
                    <w:t>hh;mm</w:t>
                  </w:r>
                  <w:proofErr w:type="gramEnd"/>
                  <w:r>
                    <w:t>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0AE084" w14:textId="44E57C35" w:rsidR="00BE5CA2" w:rsidRDefault="00BE5CA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00:00:04</w:t>
                  </w:r>
                </w:p>
              </w:tc>
            </w:tr>
            <w:tr w:rsidR="00BE5CA2" w14:paraId="725B136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694050" w14:textId="2B04763E" w:rsidR="00BE5CA2" w:rsidRDefault="00BE5CA2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D51387" w14:textId="77777777" w:rsidR="00BE5CA2" w:rsidRDefault="00BE5CA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803B1" w14:paraId="4C733C2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14:paraId="1DCC94C0" w14:textId="46D6B1EF" w:rsidR="00D803B1" w:rsidRDefault="00BE5CA2" w:rsidP="00D803B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5750719" wp14:editId="03796BB2">
                        <wp:extent cx="6711315" cy="2727960"/>
                        <wp:effectExtent l="0" t="0" r="0" b="0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2727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51B071E" w14:textId="521ADC98" w:rsidR="00A61A59" w:rsidRPr="00F077CB" w:rsidRDefault="00A61A59" w:rsidP="000A7C6B"/>
        </w:tc>
      </w:tr>
    </w:tbl>
    <w:p w14:paraId="634E36CE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670B0BA9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A995F71" w14:textId="2EBCFD64" w:rsidR="002C53F9" w:rsidRDefault="00BE5CA2" w:rsidP="000A7C6B">
            <w:pPr>
              <w:pStyle w:val="Heading1"/>
              <w:outlineLvl w:val="0"/>
            </w:pPr>
            <w:bookmarkStart w:id="17" w:name="_Toc9294993"/>
            <w:r>
              <w:lastRenderedPageBreak/>
              <w:t>Sensor Details</w:t>
            </w:r>
            <w:bookmarkEnd w:id="17"/>
          </w:p>
          <w:p w14:paraId="0D789C26" w14:textId="1B45CB14" w:rsidR="002C53F9" w:rsidRPr="00F077CB" w:rsidRDefault="00BE5CA2" w:rsidP="000A7C6B">
            <w:r>
              <w:t>No Data</w:t>
            </w:r>
          </w:p>
        </w:tc>
      </w:tr>
    </w:tbl>
    <w:p w14:paraId="2DCB3287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0EF4C61D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75E409A" w14:textId="2A28155E" w:rsidR="005F5B79" w:rsidRDefault="00BE5CA2" w:rsidP="000A7C6B">
            <w:pPr>
              <w:pStyle w:val="Heading1"/>
              <w:outlineLvl w:val="0"/>
            </w:pPr>
            <w:bookmarkStart w:id="18" w:name="_Toc9294994"/>
            <w:r>
              <w:t>Resultant Forces</w:t>
            </w:r>
            <w:bookmarkEnd w:id="18"/>
          </w:p>
          <w:p w14:paraId="25E152CD" w14:textId="4FBF87F6" w:rsidR="005F5B79" w:rsidRPr="000B04D4" w:rsidRDefault="00BE5CA2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6049A5E8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03249CE" w14:textId="1A3D7E39" w:rsidR="005F5B79" w:rsidRDefault="00BE5CA2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4463AAE" w14:textId="4C5F3D93" w:rsidR="005F5B79" w:rsidRDefault="00BE5CA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545ECB2" w14:textId="38AEFBF4" w:rsidR="005F5B79" w:rsidRDefault="00BE5CA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6962714" w14:textId="73543133" w:rsidR="005F5B79" w:rsidRDefault="00BE5CA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9660FDF" w14:textId="37ABA579" w:rsidR="005F5B79" w:rsidRDefault="00BE5CA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B7B9D2D" w14:textId="6B22EC56" w:rsidR="005F5B79" w:rsidRDefault="00BE5CA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993C480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46E97F7" w14:textId="44200695" w:rsidR="005F5B79" w:rsidRPr="004D2956" w:rsidRDefault="00BE5CA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1C89AAD" w14:textId="7CCA0B70" w:rsidR="005F5B79" w:rsidRPr="004D2956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7E29E50" w14:textId="2C04A1E0" w:rsidR="005F5B79" w:rsidRPr="004D2956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-0.247776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BE03722" w14:textId="7FF069B5" w:rsidR="005F5B79" w:rsidRPr="004D2956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-599.925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3AFE58D" w14:textId="4EF7E66D" w:rsidR="005F5B79" w:rsidRPr="004D2956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-6096.23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E060FAA" w14:textId="35D19A5A" w:rsidR="005F5B79" w:rsidRPr="004D2956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6125.68</w:t>
                  </w:r>
                </w:p>
              </w:tc>
            </w:tr>
          </w:tbl>
          <w:p w14:paraId="74E630DF" w14:textId="3F7EA6B0" w:rsidR="005F5B79" w:rsidRPr="000B04D4" w:rsidRDefault="00BE5CA2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03F9E338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DEDDB11" w14:textId="7F7173E0" w:rsidR="005F5B79" w:rsidRDefault="00BE5CA2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8F9DEFC" w14:textId="7A442102" w:rsidR="005F5B79" w:rsidRDefault="00BE5CA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4EC5225" w14:textId="5482C5E4" w:rsidR="005F5B79" w:rsidRDefault="00BE5CA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918452A" w14:textId="600B2E84" w:rsidR="005F5B79" w:rsidRDefault="00BE5CA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3220912" w14:textId="7D17D217" w:rsidR="005F5B79" w:rsidRDefault="00BE5CA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BC29C7A" w14:textId="1DFD7E1C" w:rsidR="005F5B79" w:rsidRDefault="00BE5CA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67A3FCA7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48E9F3B" w14:textId="3E775B46" w:rsidR="005F5B79" w:rsidRPr="004D2956" w:rsidRDefault="00BE5CA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E7F63A4" w14:textId="22B347AF" w:rsidR="005F5B79" w:rsidRPr="004D2956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1E4FD0" w14:textId="37EEA10F" w:rsidR="005F5B79" w:rsidRPr="004D2956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DE8B21B" w14:textId="28045EC3" w:rsidR="005F5B79" w:rsidRPr="004D2956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305A3F3" w14:textId="15E3AD6D" w:rsidR="005F5B79" w:rsidRPr="004D2956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A6FA1EE" w14:textId="20DBC354" w:rsidR="005F5B79" w:rsidRPr="004D2956" w:rsidRDefault="00BE5CA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92080AA" w14:textId="77777777" w:rsidR="005F5B79" w:rsidRDefault="005F5B79" w:rsidP="000A7C6B"/>
        </w:tc>
      </w:tr>
      <w:tr w:rsidR="005F5B79" w14:paraId="5D8DE662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447F2A7D" w14:textId="6C9645EA" w:rsidR="005F5B79" w:rsidRDefault="005F5B79" w:rsidP="000A7C6B">
            <w:bookmarkStart w:id="19" w:name="_Toc243733151"/>
            <w:bookmarkStart w:id="20" w:name="_Toc245020119"/>
            <w:bookmarkStart w:id="21" w:name="_Toc245020151"/>
          </w:p>
        </w:tc>
      </w:tr>
      <w:bookmarkEnd w:id="19"/>
      <w:bookmarkEnd w:id="20"/>
      <w:bookmarkEnd w:id="21"/>
    </w:tbl>
    <w:p w14:paraId="27CC29CD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31F554BE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5A5BA7C" w14:textId="1B0364C6" w:rsidR="0050542D" w:rsidRPr="00BE5CA2" w:rsidRDefault="00BE5CA2" w:rsidP="00BE5CA2">
            <w:pPr>
              <w:pStyle w:val="Heading1"/>
              <w:outlineLvl w:val="0"/>
            </w:pPr>
            <w:bookmarkStart w:id="22" w:name="_Toc9294995"/>
            <w:r>
              <w:t>Beams</w:t>
            </w:r>
            <w:bookmarkEnd w:id="22"/>
          </w:p>
          <w:p w14:paraId="481392D8" w14:textId="1F8E087B" w:rsidR="00EC2432" w:rsidRDefault="00BE5CA2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2BC0C28F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2A6800F3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CF4B102" w14:textId="326CAF71" w:rsidR="00EC2432" w:rsidRDefault="00BE5CA2" w:rsidP="000A7C6B">
            <w:pPr>
              <w:pStyle w:val="Heading1"/>
              <w:outlineLvl w:val="0"/>
            </w:pPr>
            <w:bookmarkStart w:id="23" w:name="_Toc9294996"/>
            <w:bookmarkStart w:id="24" w:name="_Toc243733152"/>
            <w:bookmarkStart w:id="25" w:name="_Toc245020120"/>
            <w:bookmarkStart w:id="26" w:name="_Toc245020152"/>
            <w:r>
              <w:lastRenderedPageBreak/>
              <w:t>Study Results</w:t>
            </w:r>
            <w:bookmarkEnd w:id="23"/>
          </w:p>
          <w:p w14:paraId="0BD9F3F6" w14:textId="672BDA4E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BE5CA2" w14:paraId="090953CB" w14:textId="77777777" w:rsidTr="00F724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0E69BD5" w14:textId="55B735E3" w:rsidR="00BE5CA2" w:rsidRDefault="00BE5CA2" w:rsidP="00BE5CA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9F5271A" w14:textId="0BB07221" w:rsidR="00BE5CA2" w:rsidRDefault="00BE5CA2" w:rsidP="00BE5C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CE9D96E" w14:textId="107985BB" w:rsidR="00BE5CA2" w:rsidRDefault="00BE5CA2" w:rsidP="00BE5C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247014A" w14:textId="674B608E" w:rsidR="00BE5CA2" w:rsidRDefault="00BE5CA2" w:rsidP="00BE5C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E5CA2" w14:paraId="4525F0B2" w14:textId="77777777" w:rsidTr="00F724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5E05967" w14:textId="69436F93" w:rsidR="00BE5CA2" w:rsidRPr="004D2956" w:rsidRDefault="00BE5CA2" w:rsidP="00BE5CA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AD2A945" w14:textId="68A78B2B" w:rsidR="00BE5CA2" w:rsidRPr="004D2956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FB8D4C0" w14:textId="77777777" w:rsidR="00BE5CA2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4,962.149  N</w:t>
                  </w:r>
                  <w:proofErr w:type="gramEnd"/>
                  <w:r>
                    <w:rPr>
                      <w:sz w:val="20"/>
                      <w:szCs w:val="20"/>
                    </w:rPr>
                    <w:t>/m^2</w:t>
                  </w:r>
                </w:p>
                <w:p w14:paraId="0EB4A8A4" w14:textId="20C6C1CA" w:rsidR="00BE5CA2" w:rsidRPr="004D2956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20850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1007B0C" w14:textId="77777777" w:rsidR="00BE5CA2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71,918,848.000N/m^2</w:t>
                  </w:r>
                </w:p>
                <w:p w14:paraId="43B6569F" w14:textId="2A7D4816" w:rsidR="00BE5CA2" w:rsidRPr="004D2956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19740</w:t>
                  </w:r>
                </w:p>
              </w:tc>
            </w:tr>
            <w:tr w:rsidR="00BE5CA2" w14:paraId="182E7366" w14:textId="77777777" w:rsidTr="00F724A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8FBBD2" w14:textId="710DEA1C" w:rsidR="00BE5CA2" w:rsidRDefault="00BE5CA2" w:rsidP="00BE5CA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DDB28C3" wp14:editId="0AFA4AF5">
                        <wp:extent cx="6646545" cy="2701925"/>
                        <wp:effectExtent l="0" t="0" r="1905" b="3175"/>
                        <wp:docPr id="14" name="Picture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270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255B5B" w14:textId="6F621770" w:rsidR="00BE5CA2" w:rsidRPr="004D2956" w:rsidRDefault="00BE5CA2" w:rsidP="00BE5CA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 full ass-Static 2-Stress-Stress1</w:t>
                  </w:r>
                </w:p>
              </w:tc>
            </w:tr>
          </w:tbl>
          <w:p w14:paraId="1862C060" w14:textId="490DD284" w:rsidR="00BE5CA2" w:rsidRDefault="00BE5CA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BE5CA2" w14:paraId="5415D84D" w14:textId="77777777" w:rsidTr="00F724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E4EA87" w14:textId="6825B9C8" w:rsidR="00BE5CA2" w:rsidRDefault="00BE5CA2" w:rsidP="00BE5CA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9061F34" w14:textId="7CED6F35" w:rsidR="00BE5CA2" w:rsidRDefault="00BE5CA2" w:rsidP="00BE5C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AE7BF92" w14:textId="4026EAF1" w:rsidR="00BE5CA2" w:rsidRDefault="00BE5CA2" w:rsidP="00BE5C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7AD07ED" w14:textId="719CCEF4" w:rsidR="00BE5CA2" w:rsidRDefault="00BE5CA2" w:rsidP="00BE5C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E5CA2" w14:paraId="4726D60A" w14:textId="77777777" w:rsidTr="00F724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517ED91" w14:textId="7DF3C9FB" w:rsidR="00BE5CA2" w:rsidRPr="004D2956" w:rsidRDefault="00BE5CA2" w:rsidP="00BE5CA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201CD95" w14:textId="532DC93B" w:rsidR="00BE5CA2" w:rsidRPr="004D2956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91EBF62" w14:textId="77777777" w:rsidR="00BE5CA2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     mm</w:t>
                  </w:r>
                </w:p>
                <w:p w14:paraId="7A38BB45" w14:textId="6BA0F6EE" w:rsidR="00BE5CA2" w:rsidRPr="004D2956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9308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3EEBDF0" w14:textId="77777777" w:rsidR="00BE5CA2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2.286     mm</w:t>
                  </w:r>
                </w:p>
                <w:p w14:paraId="6D7546B7" w14:textId="18F96965" w:rsidR="00BE5CA2" w:rsidRPr="004D2956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516</w:t>
                  </w:r>
                </w:p>
              </w:tc>
            </w:tr>
            <w:tr w:rsidR="00BE5CA2" w14:paraId="28D03657" w14:textId="77777777" w:rsidTr="00F724A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EE0557" w14:textId="45F988B9" w:rsidR="00BE5CA2" w:rsidRDefault="00BE5CA2" w:rsidP="00BE5CA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0FEFB80" wp14:editId="46C623B5">
                        <wp:extent cx="6646545" cy="2701925"/>
                        <wp:effectExtent l="0" t="0" r="1905" b="3175"/>
                        <wp:docPr id="15" name="Picture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270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4FADED" w14:textId="606EAD37" w:rsidR="00BE5CA2" w:rsidRPr="004D2956" w:rsidRDefault="00BE5CA2" w:rsidP="00BE5CA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 full ass-Static 2-Displacement-Displacement1</w:t>
                  </w:r>
                </w:p>
              </w:tc>
            </w:tr>
          </w:tbl>
          <w:p w14:paraId="3251F037" w14:textId="56C167E5" w:rsidR="00BE5CA2" w:rsidRDefault="00BE5CA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BE5CA2" w14:paraId="1DD94410" w14:textId="77777777" w:rsidTr="00F724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264F9F2" w14:textId="12DE79F7" w:rsidR="00BE5CA2" w:rsidRDefault="00BE5CA2" w:rsidP="00BE5CA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6D56473" w14:textId="343EFFB4" w:rsidR="00BE5CA2" w:rsidRDefault="00BE5CA2" w:rsidP="00BE5C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37B57B6" w14:textId="287C1F6C" w:rsidR="00BE5CA2" w:rsidRDefault="00BE5CA2" w:rsidP="00BE5C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DE0A2FB" w14:textId="4C9D7C60" w:rsidR="00BE5CA2" w:rsidRDefault="00BE5CA2" w:rsidP="00BE5C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E5CA2" w14:paraId="420528BF" w14:textId="77777777" w:rsidTr="00F724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314DB3A" w14:textId="6D4A3B9E" w:rsidR="00BE5CA2" w:rsidRPr="004D2956" w:rsidRDefault="00BE5CA2" w:rsidP="00BE5CA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22B0980" w14:textId="09F39D98" w:rsidR="00BE5CA2" w:rsidRPr="004D2956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7EA88AD" w14:textId="77777777" w:rsidR="00BE5CA2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1.11e-08  </w:t>
                  </w:r>
                </w:p>
                <w:p w14:paraId="08184DA4" w14:textId="2B8A538E" w:rsidR="00BE5CA2" w:rsidRPr="004D2956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Element: 10884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613C8E0" w14:textId="77777777" w:rsidR="00BE5CA2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 xml:space="preserve">0.000244  </w:t>
                  </w:r>
                </w:p>
                <w:p w14:paraId="276753C3" w14:textId="300E05CE" w:rsidR="00BE5CA2" w:rsidRPr="004D2956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Element: 10471</w:t>
                  </w:r>
                </w:p>
              </w:tc>
            </w:tr>
            <w:tr w:rsidR="00BE5CA2" w14:paraId="7E627E2B" w14:textId="77777777" w:rsidTr="00F724A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F8F71C" w14:textId="616F7F61" w:rsidR="00BE5CA2" w:rsidRDefault="00BE5CA2" w:rsidP="00BE5CA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D76888E" wp14:editId="55459434">
                        <wp:extent cx="6646545" cy="2701925"/>
                        <wp:effectExtent l="0" t="0" r="1905" b="3175"/>
                        <wp:docPr id="16" name="Picture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270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2CD134" w14:textId="3F67254C" w:rsidR="00BE5CA2" w:rsidRPr="004D2956" w:rsidRDefault="00BE5CA2" w:rsidP="00BE5CA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 full ass-Static 2-Strain-Strain1</w:t>
                  </w:r>
                </w:p>
              </w:tc>
            </w:tr>
          </w:tbl>
          <w:p w14:paraId="54BB902F" w14:textId="238F465D" w:rsidR="00BE5CA2" w:rsidRDefault="00BE5CA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02"/>
              <w:gridCol w:w="6903"/>
            </w:tblGrid>
            <w:tr w:rsidR="00BE5CA2" w14:paraId="474E23B7" w14:textId="77777777" w:rsidTr="00BE5C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CC64CBE" w14:textId="13A39655" w:rsidR="00BE5CA2" w:rsidRDefault="00BE5CA2" w:rsidP="00BE5CA2">
                  <w:r>
                    <w:t>Name</w:t>
                  </w:r>
                </w:p>
              </w:tc>
              <w:tc>
                <w:tcPr>
                  <w:tcW w:w="790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86289D3" w14:textId="6B3F3E1B" w:rsidR="00BE5CA2" w:rsidRDefault="00BE5CA2" w:rsidP="00BE5C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BE5CA2" w14:paraId="562D82D7" w14:textId="77777777" w:rsidTr="00B360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BBD08F0" w14:textId="1D27096D" w:rsidR="00BE5CA2" w:rsidRPr="004D2956" w:rsidRDefault="00BE5CA2" w:rsidP="00BE5CA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90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890CDA2" w14:textId="39858C14" w:rsidR="00BE5CA2" w:rsidRPr="004D2956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BE5CA2" w14:paraId="6E8BF2A5" w14:textId="77777777" w:rsidTr="00BE5CA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21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014B6C" w14:textId="4AF0A26B" w:rsidR="00BE5CA2" w:rsidRDefault="00BE5CA2" w:rsidP="00BE5CA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93CB53" wp14:editId="5CBE9542">
                        <wp:extent cx="6646545" cy="2701925"/>
                        <wp:effectExtent l="0" t="0" r="1905" b="3175"/>
                        <wp:docPr id="17" name="Picture 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270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B7357D" w14:textId="081190B3" w:rsidR="00BE5CA2" w:rsidRPr="004D2956" w:rsidRDefault="00BE5CA2" w:rsidP="00BE5CA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 full ass-Static 2-Displacement-Displacement1{1}</w:t>
                  </w:r>
                </w:p>
              </w:tc>
            </w:tr>
          </w:tbl>
          <w:p w14:paraId="4A8B124F" w14:textId="09E89610" w:rsidR="00BE5CA2" w:rsidRDefault="00BE5CA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49"/>
              <w:gridCol w:w="2188"/>
              <w:gridCol w:w="2197"/>
            </w:tblGrid>
            <w:tr w:rsidR="00BE5CA2" w14:paraId="668D22A0" w14:textId="77777777" w:rsidTr="00F724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59B5ABE" w14:textId="11E1B6E7" w:rsidR="00BE5CA2" w:rsidRDefault="00BE5CA2" w:rsidP="00BE5CA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F4CC38" w14:textId="7A4CB753" w:rsidR="00BE5CA2" w:rsidRDefault="00BE5CA2" w:rsidP="00BE5C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14B45BA" w14:textId="6A6629CA" w:rsidR="00BE5CA2" w:rsidRDefault="00BE5CA2" w:rsidP="00BE5C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FBED20D" w14:textId="7052F3AA" w:rsidR="00BE5CA2" w:rsidRDefault="00BE5CA2" w:rsidP="00BE5C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E5CA2" w14:paraId="58BBAC41" w14:textId="77777777" w:rsidTr="00F724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F762F2A" w14:textId="6A7865CD" w:rsidR="00BE5CA2" w:rsidRPr="004D2956" w:rsidRDefault="00BE5CA2" w:rsidP="00BE5CA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3FC2C56" w14:textId="4A3228E5" w:rsidR="00BE5CA2" w:rsidRPr="004D2956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Automatic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0820E4C" w14:textId="77777777" w:rsidR="00BE5CA2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4.8       </w:t>
                  </w:r>
                </w:p>
                <w:p w14:paraId="7C3D9D0E" w14:textId="086B59B5" w:rsidR="00BE5CA2" w:rsidRPr="004D2956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10731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8A4DDC7" w14:textId="77777777" w:rsidR="00BE5CA2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7.05e+04  </w:t>
                  </w:r>
                </w:p>
                <w:p w14:paraId="62BF1CAB" w14:textId="47DCF3E5" w:rsidR="00BE5CA2" w:rsidRPr="004D2956" w:rsidRDefault="00BE5CA2" w:rsidP="00BE5C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20850</w:t>
                  </w:r>
                </w:p>
              </w:tc>
            </w:tr>
            <w:tr w:rsidR="00BE5CA2" w14:paraId="124BFA71" w14:textId="77777777" w:rsidTr="00F724A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CC152D" w14:textId="40BE9EDE" w:rsidR="00BE5CA2" w:rsidRDefault="00BE5CA2" w:rsidP="00BE5CA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BE17AF8" wp14:editId="1A5B55C8">
                        <wp:extent cx="6646545" cy="2701925"/>
                        <wp:effectExtent l="0" t="0" r="1905" b="3175"/>
                        <wp:docPr id="18" name="Picture 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270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5537D6" w14:textId="58C50C34" w:rsidR="00BE5CA2" w:rsidRPr="004D2956" w:rsidRDefault="00BE5CA2" w:rsidP="00BE5CA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 full ass-Static 2-Factor of Safety-Factor of Safety1</w:t>
                  </w:r>
                </w:p>
              </w:tc>
            </w:tr>
          </w:tbl>
          <w:p w14:paraId="3AD18981" w14:textId="77777777" w:rsidR="00BE5CA2" w:rsidRPr="000B04D4" w:rsidRDefault="00BE5CA2" w:rsidP="000A7C6B"/>
          <w:bookmarkEnd w:id="24"/>
          <w:bookmarkEnd w:id="25"/>
          <w:bookmarkEnd w:id="26"/>
          <w:p w14:paraId="10766E09" w14:textId="5801071F" w:rsidR="00EC2432" w:rsidRDefault="00EC2432" w:rsidP="000A7C6B"/>
        </w:tc>
      </w:tr>
    </w:tbl>
    <w:p w14:paraId="72F92E29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60F9F94A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CCBC964" w14:textId="444D9D78" w:rsidR="000B1701" w:rsidRDefault="00BE5CA2" w:rsidP="00BE5CA2">
            <w:pPr>
              <w:pStyle w:val="Heading1"/>
              <w:outlineLvl w:val="0"/>
            </w:pPr>
            <w:bookmarkStart w:id="27" w:name="_Toc9294997"/>
            <w:r>
              <w:t>Conclusion</w:t>
            </w:r>
            <w:bookmarkEnd w:id="27"/>
          </w:p>
        </w:tc>
      </w:tr>
    </w:tbl>
    <w:p w14:paraId="41114CD8" w14:textId="1C297E95" w:rsidR="00AC3438" w:rsidRPr="00AC3438" w:rsidRDefault="00AC3438" w:rsidP="00FE0924"/>
    <w:sectPr w:rsidR="00AC3438" w:rsidRPr="00AC3438" w:rsidSect="00BE5CA2">
      <w:headerReference w:type="default" r:id="rId23"/>
      <w:footerReference w:type="default" r:id="rId24"/>
      <w:headerReference w:type="first" r:id="rId25"/>
      <w:footerReference w:type="first" r:id="rId26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74404" w14:textId="77777777" w:rsidR="00150AE5" w:rsidRDefault="00150AE5" w:rsidP="00F25CD7">
      <w:pPr>
        <w:spacing w:after="0" w:line="240" w:lineRule="auto"/>
      </w:pPr>
      <w:r>
        <w:separator/>
      </w:r>
    </w:p>
  </w:endnote>
  <w:endnote w:type="continuationSeparator" w:id="0">
    <w:p w14:paraId="563C1DED" w14:textId="77777777" w:rsidR="00150AE5" w:rsidRDefault="00150AE5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DC4D2F" w14:paraId="3DADB0E3" w14:textId="77777777" w:rsidTr="003E1AE9">
      <w:tc>
        <w:tcPr>
          <w:tcW w:w="867" w:type="pct"/>
        </w:tcPr>
        <w:p w14:paraId="6DFF6A1E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3B1E3BB" wp14:editId="2A7A39DA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7A96E380" w14:textId="77777777" w:rsidR="00DC4D2F" w:rsidRDefault="00BE5CA2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09A2A734" w14:textId="77777777" w:rsidR="00DC4D2F" w:rsidRDefault="00BE5CA2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 full ass</w:t>
          </w:r>
        </w:p>
      </w:tc>
      <w:tc>
        <w:tcPr>
          <w:tcW w:w="0" w:type="auto"/>
          <w:vAlign w:val="bottom"/>
        </w:tcPr>
        <w:p w14:paraId="3FF5398D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4B67C610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6F9A7B7D" w14:textId="77777777" w:rsidTr="00BF0BC4">
      <w:tc>
        <w:tcPr>
          <w:tcW w:w="1908" w:type="dxa"/>
        </w:tcPr>
        <w:p w14:paraId="2A34879E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E0A3906" wp14:editId="593A6EB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3C437F48" w14:textId="77777777" w:rsidR="00DC4D2F" w:rsidRDefault="00BE5CA2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0476C08E" w14:textId="77777777" w:rsidR="00DC4D2F" w:rsidRDefault="00BE5CA2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 full ass</w:t>
          </w:r>
        </w:p>
      </w:tc>
      <w:tc>
        <w:tcPr>
          <w:tcW w:w="360" w:type="dxa"/>
          <w:vAlign w:val="bottom"/>
        </w:tcPr>
        <w:p w14:paraId="5AC5C16E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4806525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094ED" w14:textId="77777777" w:rsidR="00150AE5" w:rsidRDefault="00150AE5" w:rsidP="00F25CD7">
      <w:pPr>
        <w:spacing w:after="0" w:line="240" w:lineRule="auto"/>
      </w:pPr>
      <w:r>
        <w:separator/>
      </w:r>
    </w:p>
  </w:footnote>
  <w:footnote w:type="continuationSeparator" w:id="0">
    <w:p w14:paraId="504E4549" w14:textId="77777777" w:rsidR="00150AE5" w:rsidRDefault="00150AE5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4500"/>
      <w:gridCol w:w="4680"/>
    </w:tblGrid>
    <w:tr w:rsidR="00DC4D2F" w14:paraId="77F32D80" w14:textId="77777777" w:rsidTr="00BF0BC4">
      <w:tc>
        <w:tcPr>
          <w:tcW w:w="1818" w:type="dxa"/>
          <w:tcBorders>
            <w:bottom w:val="nil"/>
          </w:tcBorders>
          <w:vAlign w:val="bottom"/>
        </w:tcPr>
        <w:p w14:paraId="67193098" w14:textId="77777777" w:rsidR="00DC4D2F" w:rsidRDefault="00DC4D2F" w:rsidP="00E217C8">
          <w:pPr>
            <w:pStyle w:val="Header"/>
            <w:rPr>
              <w:rFonts w:ascii="Trebuchet MS" w:hAnsi="Trebuchet MS"/>
              <w:b/>
            </w:rPr>
          </w:pPr>
        </w:p>
      </w:tc>
      <w:tc>
        <w:tcPr>
          <w:tcW w:w="4500" w:type="dxa"/>
          <w:tcBorders>
            <w:bottom w:val="nil"/>
          </w:tcBorders>
          <w:vAlign w:val="bottom"/>
        </w:tcPr>
        <w:p w14:paraId="4C6A230A" w14:textId="77777777" w:rsidR="00DC4D2F" w:rsidRDefault="00BE5CA2" w:rsidP="00E217C8">
          <w:pPr>
            <w:pStyle w:val="Header"/>
            <w:rPr>
              <w:rFonts w:ascii="Trebuchet MS" w:hAnsi="Trebuchet MS"/>
            </w:rPr>
          </w:pPr>
          <w:r>
            <w:rPr>
              <w:rFonts w:ascii="Trebuchet MS" w:hAnsi="Trebuchet MS"/>
              <w:b/>
            </w:rPr>
            <w:t>Curtin University</w:t>
          </w:r>
        </w:p>
        <w:p w14:paraId="1ECF1F16" w14:textId="77777777" w:rsidR="00DC4D2F" w:rsidRDefault="00DC4D2F" w:rsidP="00E217C8">
          <w:pPr>
            <w:pStyle w:val="Header"/>
            <w:rPr>
              <w:rFonts w:ascii="Trebuchet MS" w:hAnsi="Trebuchet MS"/>
            </w:rPr>
          </w:pPr>
        </w:p>
      </w:tc>
      <w:tc>
        <w:tcPr>
          <w:tcW w:w="4680" w:type="dxa"/>
          <w:tcBorders>
            <w:bottom w:val="nil"/>
          </w:tcBorders>
          <w:vAlign w:val="bottom"/>
        </w:tcPr>
        <w:p w14:paraId="0AE84A6A" w14:textId="77777777" w:rsidR="00DC4D2F" w:rsidRDefault="00BE5CA2" w:rsidP="00E217C8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Edward Munns</w:t>
          </w:r>
        </w:p>
        <w:p w14:paraId="0C7B798F" w14:textId="77777777" w:rsidR="00DC4D2F" w:rsidRPr="003E4713" w:rsidRDefault="00BE5CA2" w:rsidP="00F25CD7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21/05/2019</w:t>
          </w:r>
        </w:p>
      </w:tc>
    </w:tr>
  </w:tbl>
  <w:p w14:paraId="47257D70" w14:textId="77777777" w:rsidR="00DC4D2F" w:rsidRDefault="00DC4D2F" w:rsidP="00F25CD7">
    <w:pPr>
      <w:pStyle w:val="Header"/>
      <w:pBdr>
        <w:bottom w:val="single" w:sz="36" w:space="1" w:color="BFBFBF" w:themeColor="background1" w:themeShade="BF"/>
      </w:pBdr>
    </w:pPr>
  </w:p>
  <w:p w14:paraId="044A07EF" w14:textId="77777777" w:rsidR="00DC4D2F" w:rsidRDefault="00DC4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07"/>
    </w:tblGrid>
    <w:tr w:rsidR="00DC4D2F" w14:paraId="7661DE43" w14:textId="77777777" w:rsidTr="00BF0BC4">
      <w:trPr>
        <w:trHeight w:val="1530"/>
      </w:trPr>
      <w:tc>
        <w:tcPr>
          <w:tcW w:w="11007" w:type="dxa"/>
          <w:tcBorders>
            <w:bottom w:val="nil"/>
          </w:tcBorders>
        </w:tcPr>
        <w:tbl>
          <w:tblPr>
            <w:tblW w:w="0" w:type="auto"/>
            <w:tblBorders>
              <w:bottom w:val="single" w:sz="48" w:space="0" w:color="A6A6A6" w:themeColor="background1" w:themeShade="A6"/>
            </w:tblBorders>
            <w:tblLayout w:type="fixed"/>
            <w:tblLook w:val="04A0" w:firstRow="1" w:lastRow="0" w:firstColumn="1" w:lastColumn="0" w:noHBand="0" w:noVBand="1"/>
          </w:tblPr>
          <w:tblGrid>
            <w:gridCol w:w="3361"/>
            <w:gridCol w:w="7470"/>
          </w:tblGrid>
          <w:tr w:rsidR="00DC4D2F" w:rsidRPr="00B86860" w14:paraId="530A7B82" w14:textId="77777777" w:rsidTr="00E76AFC">
            <w:trPr>
              <w:trHeight w:val="1530"/>
            </w:trPr>
            <w:tc>
              <w:tcPr>
                <w:tcW w:w="3361" w:type="dxa"/>
                <w:tcBorders>
                  <w:bottom w:val="nil"/>
                </w:tcBorders>
                <w:vAlign w:val="bottom"/>
              </w:tcPr>
              <w:p w14:paraId="3D959E25" w14:textId="77777777" w:rsidR="00DC4D2F" w:rsidRPr="00B86860" w:rsidRDefault="00DC4D2F" w:rsidP="0004566C">
                <w:pPr>
                  <w:pStyle w:val="Header"/>
                  <w:tabs>
                    <w:tab w:val="clear" w:pos="4680"/>
                    <w:tab w:val="clear" w:pos="9360"/>
                    <w:tab w:val="center" w:pos="3163"/>
                    <w:tab w:val="right" w:pos="10633"/>
                  </w:tabs>
                  <w:ind w:left="-108"/>
                  <w:rPr>
                    <w:rFonts w:ascii="Trebuchet MS" w:hAnsi="Trebuchet MS"/>
                    <w:b/>
                  </w:rPr>
                </w:pPr>
              </w:p>
            </w:tc>
            <w:tc>
              <w:tcPr>
                <w:tcW w:w="7470" w:type="dxa"/>
                <w:tcBorders>
                  <w:bottom w:val="nil"/>
                </w:tcBorders>
                <w:vAlign w:val="bottom"/>
              </w:tcPr>
              <w:p w14:paraId="2FE0BCD2" w14:textId="77777777" w:rsidR="00DC4D2F" w:rsidRPr="00B86860" w:rsidRDefault="00BE5CA2" w:rsidP="00E217C8">
                <w:pPr>
                  <w:pStyle w:val="Header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b/>
                  </w:rPr>
                  <w:t>Curtin University</w:t>
                </w:r>
              </w:p>
              <w:p w14:paraId="5BB893C9" w14:textId="77777777" w:rsidR="00DC4D2F" w:rsidRPr="00B86860" w:rsidRDefault="00DC4D2F" w:rsidP="00E217C8">
                <w:pPr>
                  <w:pStyle w:val="Header"/>
                </w:pPr>
              </w:p>
            </w:tc>
          </w:tr>
        </w:tbl>
        <w:p w14:paraId="5430FCDF" w14:textId="77777777" w:rsidR="00DC4D2F" w:rsidRDefault="00DC4D2F"/>
      </w:tc>
    </w:tr>
  </w:tbl>
  <w:p w14:paraId="239895B8" w14:textId="77777777" w:rsidR="00DC4D2F" w:rsidRDefault="00DC4D2F" w:rsidP="00F25CD7">
    <w:pPr>
      <w:pStyle w:val="Header"/>
      <w:pBdr>
        <w:bottom w:val="single" w:sz="36" w:space="1" w:color="BFBFBF" w:themeColor="background1" w:themeShade="BF"/>
      </w:pBdr>
    </w:pPr>
  </w:p>
  <w:p w14:paraId="2FB4848B" w14:textId="77777777" w:rsidR="00DC4D2F" w:rsidRDefault="00DC4D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A2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0AE5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5CA2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5DD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2D6B"/>
  <w15:docId w15:val="{601AF037-88A4-4583-B031-3550534A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\Documents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20448-9340-4704-953A-DCB6FECFF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12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Ed Munns</dc:creator>
  <cp:lastModifiedBy>Ed Munns</cp:lastModifiedBy>
  <cp:revision>2</cp:revision>
  <dcterms:created xsi:type="dcterms:W3CDTF">2019-05-20T17:36:00Z</dcterms:created>
  <dcterms:modified xsi:type="dcterms:W3CDTF">2019-05-20T17:36:00Z</dcterms:modified>
</cp:coreProperties>
</file>